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C7F8" w14:textId="77777777" w:rsidR="003F01B0" w:rsidRDefault="003F01B0" w:rsidP="00ED1445">
      <w:pPr>
        <w:jc w:val="center"/>
      </w:pPr>
    </w:p>
    <w:p w14:paraId="45BE4531" w14:textId="77777777" w:rsidR="003F01B0" w:rsidRDefault="003F01B0" w:rsidP="00ED1445">
      <w:pPr>
        <w:jc w:val="center"/>
      </w:pPr>
    </w:p>
    <w:p w14:paraId="2F71494F" w14:textId="77777777" w:rsidR="00622891" w:rsidRPr="002E0688" w:rsidRDefault="00622891" w:rsidP="00622891">
      <w:pPr>
        <w:pStyle w:val="Kop1"/>
      </w:pPr>
      <w:bookmarkStart w:id="0" w:name="_Toc351475303"/>
      <w:bookmarkStart w:id="1" w:name="_Toc351475990"/>
      <w:bookmarkStart w:id="2" w:name="_Toc366575218"/>
      <w:bookmarkStart w:id="3" w:name="_Toc416254737"/>
      <w:bookmarkStart w:id="4" w:name="_Toc443636517"/>
      <w:bookmarkStart w:id="5" w:name="_Toc443647225"/>
      <w:r w:rsidRPr="002E0688">
        <w:t>Titelpagina:</w:t>
      </w:r>
      <w:bookmarkEnd w:id="0"/>
      <w:bookmarkEnd w:id="1"/>
      <w:bookmarkEnd w:id="2"/>
      <w:bookmarkEnd w:id="3"/>
      <w:bookmarkEnd w:id="4"/>
      <w:bookmarkEnd w:id="5"/>
    </w:p>
    <w:p w14:paraId="281633BE" w14:textId="77777777" w:rsidR="00622891" w:rsidRPr="009B04F1" w:rsidRDefault="00622891" w:rsidP="00622891">
      <w:pPr>
        <w:widowControl w:val="0"/>
        <w:autoSpaceDE w:val="0"/>
        <w:autoSpaceDN w:val="0"/>
        <w:adjustRightInd w:val="0"/>
        <w:rPr>
          <w:rFonts w:ascii="Tahoma" w:hAnsi="Tahoma" w:cs="Tahoma"/>
          <w:sz w:val="28"/>
          <w:szCs w:val="28"/>
          <w:lang w:val="en-US"/>
        </w:rPr>
      </w:pPr>
    </w:p>
    <w:p w14:paraId="76CBC3E8" w14:textId="77777777" w:rsidR="00622891" w:rsidRDefault="00622891" w:rsidP="00622891">
      <w:pPr>
        <w:widowControl w:val="0"/>
        <w:autoSpaceDE w:val="0"/>
        <w:autoSpaceDN w:val="0"/>
        <w:adjustRightInd w:val="0"/>
        <w:rPr>
          <w:rFonts w:ascii="Tahoma" w:hAnsi="Tahoma" w:cs="Tahoma"/>
          <w:sz w:val="28"/>
          <w:szCs w:val="28"/>
          <w:lang w:val="en-US"/>
        </w:rPr>
      </w:pPr>
      <w:r w:rsidRPr="009B04F1">
        <w:rPr>
          <w:rFonts w:ascii="Tahoma" w:hAnsi="Tahoma" w:cs="Tahoma"/>
          <w:b/>
          <w:sz w:val="28"/>
          <w:szCs w:val="28"/>
          <w:lang w:val="en-US"/>
        </w:rPr>
        <w:t>Titel</w:t>
      </w:r>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sidR="00E24C47">
        <w:rPr>
          <w:rFonts w:ascii="Tahoma" w:hAnsi="Tahoma" w:cs="Tahoma"/>
          <w:sz w:val="28"/>
          <w:szCs w:val="28"/>
          <w:lang w:val="en-US"/>
        </w:rPr>
        <w:t>Functioneel Ontwerp</w:t>
      </w:r>
      <w:r>
        <w:rPr>
          <w:rFonts w:ascii="Tahoma" w:hAnsi="Tahoma" w:cs="Tahoma"/>
          <w:sz w:val="28"/>
          <w:szCs w:val="28"/>
          <w:lang w:val="en-US"/>
        </w:rPr>
        <w:br/>
      </w:r>
      <w:r>
        <w:rPr>
          <w:rFonts w:ascii="Tahoma" w:hAnsi="Tahoma" w:cs="Tahoma"/>
          <w:b/>
          <w:sz w:val="28"/>
          <w:szCs w:val="28"/>
          <w:lang w:val="en-US"/>
        </w:rPr>
        <w:t>Verslagnummer</w:t>
      </w:r>
      <w:r>
        <w:rPr>
          <w:rFonts w:ascii="Tahoma" w:hAnsi="Tahoma" w:cs="Tahoma"/>
          <w:sz w:val="28"/>
          <w:szCs w:val="28"/>
          <w:lang w:val="en-US"/>
        </w:rPr>
        <w:t>:</w:t>
      </w:r>
      <w:r w:rsidRPr="00396305">
        <w:rPr>
          <w:rFonts w:ascii="Tahoma" w:hAnsi="Tahoma" w:cs="Tahoma"/>
          <w:sz w:val="28"/>
          <w:szCs w:val="28"/>
          <w:lang w:val="en-US"/>
        </w:rPr>
        <w:t xml:space="preserve"> </w:t>
      </w:r>
      <w:r>
        <w:rPr>
          <w:rFonts w:ascii="Tahoma" w:hAnsi="Tahoma" w:cs="Tahoma"/>
          <w:sz w:val="28"/>
          <w:szCs w:val="28"/>
          <w:lang w:val="en-US"/>
        </w:rPr>
        <w:tab/>
      </w:r>
      <w:r w:rsidRPr="00396305">
        <w:rPr>
          <w:rFonts w:ascii="Tahoma" w:hAnsi="Tahoma" w:cs="Tahoma"/>
          <w:sz w:val="28"/>
          <w:szCs w:val="28"/>
          <w:lang w:val="en-US"/>
        </w:rPr>
        <w:t>1</w:t>
      </w:r>
      <w:r>
        <w:rPr>
          <w:rFonts w:ascii="Tahoma" w:hAnsi="Tahoma" w:cs="Tahoma"/>
          <w:sz w:val="28"/>
          <w:szCs w:val="28"/>
          <w:lang w:val="en-US"/>
        </w:rPr>
        <w:br/>
      </w:r>
      <w:r>
        <w:rPr>
          <w:rFonts w:ascii="Tahoma" w:hAnsi="Tahoma" w:cs="Tahoma"/>
          <w:b/>
          <w:sz w:val="28"/>
          <w:szCs w:val="28"/>
          <w:lang w:val="en-US"/>
        </w:rPr>
        <w:t>Verslag van</w:t>
      </w:r>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sidRPr="009B04F1">
        <w:rPr>
          <w:rFonts w:ascii="Tahoma" w:hAnsi="Tahoma" w:cs="Tahoma"/>
          <w:sz w:val="28"/>
          <w:szCs w:val="28"/>
          <w:lang w:val="en-US"/>
        </w:rPr>
        <w:t>Dean Vermeulen</w:t>
      </w:r>
      <w:r>
        <w:rPr>
          <w:rFonts w:ascii="Tahoma" w:hAnsi="Tahoma" w:cs="Tahoma"/>
          <w:sz w:val="28"/>
          <w:szCs w:val="28"/>
          <w:lang w:val="en-US"/>
        </w:rPr>
        <w:t>/Mitch Walravens</w:t>
      </w:r>
      <w:r>
        <w:rPr>
          <w:rFonts w:ascii="Tahoma" w:hAnsi="Tahoma" w:cs="Tahoma"/>
          <w:sz w:val="28"/>
          <w:szCs w:val="28"/>
          <w:lang w:val="en-US"/>
        </w:rPr>
        <w:br/>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Poorterslaan 147</w:t>
      </w:r>
      <w:r>
        <w:rPr>
          <w:rFonts w:ascii="Tahoma" w:hAnsi="Tahoma" w:cs="Tahoma"/>
          <w:sz w:val="28"/>
          <w:szCs w:val="28"/>
          <w:lang w:val="en-US"/>
        </w:rPr>
        <w:br/>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4561 ZM Hulst</w:t>
      </w:r>
    </w:p>
    <w:p w14:paraId="02278ADB" w14:textId="77777777" w:rsidR="00622891" w:rsidRDefault="00622891" w:rsidP="00622891">
      <w:pPr>
        <w:widowControl w:val="0"/>
        <w:autoSpaceDE w:val="0"/>
        <w:autoSpaceDN w:val="0"/>
        <w:adjustRightInd w:val="0"/>
        <w:rPr>
          <w:rFonts w:ascii="Tahoma" w:hAnsi="Tahoma" w:cs="Tahoma"/>
          <w:sz w:val="28"/>
          <w:szCs w:val="28"/>
          <w:lang w:val="en-US"/>
        </w:rPr>
      </w:pPr>
      <w:r>
        <w:rPr>
          <w:rFonts w:ascii="Tahoma" w:hAnsi="Tahoma" w:cs="Tahoma"/>
          <w:b/>
          <w:sz w:val="28"/>
          <w:szCs w:val="28"/>
          <w:lang w:val="en-US"/>
        </w:rPr>
        <w:t>Email school</w:t>
      </w:r>
      <w:r>
        <w:rPr>
          <w:rFonts w:ascii="Tahoma" w:hAnsi="Tahoma" w:cs="Tahoma"/>
          <w:sz w:val="28"/>
          <w:szCs w:val="28"/>
          <w:lang w:val="en-US"/>
        </w:rPr>
        <w:t>:</w:t>
      </w:r>
      <w:r w:rsidRPr="00396305">
        <w:rPr>
          <w:rFonts w:ascii="Tahoma" w:hAnsi="Tahoma" w:cs="Tahoma"/>
          <w:sz w:val="28"/>
          <w:szCs w:val="28"/>
          <w:lang w:val="en-US"/>
        </w:rPr>
        <w:t xml:space="preserve">      </w:t>
      </w:r>
      <w:r>
        <w:rPr>
          <w:rFonts w:ascii="Tahoma" w:hAnsi="Tahoma" w:cs="Tahoma"/>
          <w:sz w:val="28"/>
          <w:szCs w:val="28"/>
          <w:lang w:val="en-US"/>
        </w:rPr>
        <w:tab/>
        <w:t xml:space="preserve">    MW155836@edu.rocwb.nl/</w:t>
      </w:r>
      <w:r w:rsidRPr="00A617FF">
        <w:rPr>
          <w:rFonts w:ascii="Tahoma" w:hAnsi="Tahoma" w:cs="Tahoma"/>
          <w:sz w:val="28"/>
          <w:szCs w:val="28"/>
          <w:lang w:val="en-US"/>
        </w:rPr>
        <w:t>D193753@edu.rocwb.nl</w:t>
      </w:r>
    </w:p>
    <w:p w14:paraId="42069281" w14:textId="77777777" w:rsidR="00622891" w:rsidRDefault="00622891" w:rsidP="00622891">
      <w:pPr>
        <w:widowControl w:val="0"/>
        <w:autoSpaceDE w:val="0"/>
        <w:autoSpaceDN w:val="0"/>
        <w:adjustRightInd w:val="0"/>
        <w:ind w:firstLine="708"/>
        <w:rPr>
          <w:rFonts w:ascii="Tahoma" w:hAnsi="Tahoma" w:cs="Tahoma"/>
          <w:sz w:val="28"/>
          <w:szCs w:val="28"/>
          <w:lang w:val="en-US"/>
        </w:rPr>
      </w:pPr>
      <w:r>
        <w:rPr>
          <w:rFonts w:ascii="Tahoma" w:hAnsi="Tahoma" w:cs="Tahoma"/>
          <w:sz w:val="28"/>
          <w:szCs w:val="28"/>
          <w:lang w:val="en-US"/>
        </w:rPr>
        <w:br/>
      </w:r>
      <w:r w:rsidRPr="009B04F1">
        <w:rPr>
          <w:rFonts w:ascii="Tahoma" w:hAnsi="Tahoma" w:cs="Tahoma"/>
          <w:b/>
          <w:sz w:val="28"/>
          <w:szCs w:val="28"/>
          <w:lang w:val="en-US"/>
        </w:rPr>
        <w:t>Klas</w:t>
      </w:r>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MED3A</w:t>
      </w:r>
      <w:r>
        <w:rPr>
          <w:rFonts w:ascii="Tahoma" w:hAnsi="Tahoma" w:cs="Tahoma"/>
          <w:sz w:val="28"/>
          <w:szCs w:val="28"/>
          <w:lang w:val="en-US"/>
        </w:rPr>
        <w:br/>
      </w:r>
      <w:r w:rsidRPr="00396305">
        <w:rPr>
          <w:rFonts w:ascii="Tahoma" w:hAnsi="Tahoma" w:cs="Tahoma"/>
          <w:b/>
          <w:sz w:val="28"/>
          <w:szCs w:val="28"/>
          <w:lang w:val="en-US"/>
        </w:rPr>
        <w:t>GSM</w:t>
      </w:r>
      <w:r>
        <w:rPr>
          <w:rFonts w:ascii="Tahoma" w:hAnsi="Tahoma" w:cs="Tahoma"/>
          <w:sz w:val="28"/>
          <w:szCs w:val="28"/>
          <w:lang w:val="en-US"/>
        </w:rPr>
        <w:t>:</w:t>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0655972533/0683675080</w:t>
      </w:r>
      <w:r>
        <w:rPr>
          <w:rFonts w:ascii="Tahoma" w:hAnsi="Tahoma" w:cs="Tahoma"/>
          <w:sz w:val="28"/>
          <w:szCs w:val="28"/>
          <w:lang w:val="en-US"/>
        </w:rPr>
        <w:br/>
      </w:r>
      <w:r w:rsidRPr="00396305">
        <w:rPr>
          <w:rFonts w:ascii="Tahoma" w:hAnsi="Tahoma" w:cs="Tahoma"/>
          <w:b/>
          <w:sz w:val="28"/>
          <w:szCs w:val="28"/>
          <w:lang w:val="en-US"/>
        </w:rPr>
        <w:t>Leerjaar</w:t>
      </w:r>
      <w:r>
        <w:rPr>
          <w:rFonts w:ascii="Tahoma" w:hAnsi="Tahoma" w:cs="Tahoma"/>
          <w:sz w:val="28"/>
          <w:szCs w:val="28"/>
          <w:lang w:val="en-US"/>
        </w:rPr>
        <w:t>:</w:t>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2015-2016</w:t>
      </w:r>
    </w:p>
    <w:p w14:paraId="112F3962" w14:textId="77777777" w:rsidR="00622891" w:rsidRDefault="00622891" w:rsidP="00622891">
      <w:pPr>
        <w:widowControl w:val="0"/>
        <w:autoSpaceDE w:val="0"/>
        <w:autoSpaceDN w:val="0"/>
        <w:adjustRightInd w:val="0"/>
        <w:rPr>
          <w:rFonts w:ascii="Tahoma" w:hAnsi="Tahoma" w:cs="Tahoma"/>
          <w:sz w:val="28"/>
          <w:szCs w:val="28"/>
          <w:lang w:val="en-US"/>
        </w:rPr>
      </w:pPr>
      <w:r w:rsidRPr="004E3B12">
        <w:rPr>
          <w:rFonts w:ascii="Tahoma" w:hAnsi="Tahoma" w:cs="Tahoma"/>
          <w:b/>
          <w:sz w:val="28"/>
          <w:szCs w:val="28"/>
          <w:lang w:val="en-US"/>
        </w:rPr>
        <w:t>Datum</w:t>
      </w:r>
      <w:r>
        <w:rPr>
          <w:rFonts w:ascii="Tahoma" w:hAnsi="Tahoma" w:cs="Tahoma"/>
          <w:sz w:val="28"/>
          <w:szCs w:val="28"/>
          <w:lang w:val="en-US"/>
        </w:rPr>
        <w:t>:</w:t>
      </w:r>
    </w:p>
    <w:p w14:paraId="5BB918E6" w14:textId="77777777" w:rsidR="00622891" w:rsidRPr="004E3B12" w:rsidRDefault="00622891" w:rsidP="00622891">
      <w:pPr>
        <w:widowControl w:val="0"/>
        <w:autoSpaceDE w:val="0"/>
        <w:autoSpaceDN w:val="0"/>
        <w:adjustRightInd w:val="0"/>
        <w:rPr>
          <w:rFonts w:ascii="Tahoma" w:hAnsi="Tahoma" w:cs="Tahoma"/>
          <w:b/>
          <w:sz w:val="28"/>
          <w:szCs w:val="28"/>
          <w:lang w:val="en-US"/>
        </w:rPr>
      </w:pPr>
      <w:r w:rsidRPr="004E3B12">
        <w:rPr>
          <w:rFonts w:ascii="Tahoma" w:hAnsi="Tahoma" w:cs="Tahoma"/>
          <w:b/>
          <w:sz w:val="28"/>
          <w:szCs w:val="28"/>
          <w:lang w:val="en-US"/>
        </w:rPr>
        <w:t>Handtekening Leerling:      ………………………………</w:t>
      </w:r>
    </w:p>
    <w:p w14:paraId="66FD2783" w14:textId="77777777" w:rsidR="00E24C47" w:rsidRDefault="00622891" w:rsidP="00E24C47">
      <w:pPr>
        <w:widowControl w:val="0"/>
        <w:autoSpaceDE w:val="0"/>
        <w:autoSpaceDN w:val="0"/>
        <w:adjustRightInd w:val="0"/>
        <w:ind w:left="3540" w:hanging="3540"/>
        <w:rPr>
          <w:rFonts w:ascii="Tahoma" w:hAnsi="Tahoma" w:cs="Tahoma"/>
          <w:sz w:val="28"/>
          <w:szCs w:val="28"/>
          <w:lang w:val="en-US"/>
        </w:rPr>
      </w:pPr>
      <w:r>
        <w:rPr>
          <w:rFonts w:ascii="Tahoma" w:hAnsi="Tahoma" w:cs="Tahoma"/>
          <w:b/>
          <w:sz w:val="28"/>
          <w:szCs w:val="28"/>
          <w:lang w:val="en-US"/>
        </w:rPr>
        <w:t>B</w:t>
      </w:r>
      <w:r w:rsidRPr="004E3B12">
        <w:rPr>
          <w:rFonts w:ascii="Tahoma" w:hAnsi="Tahoma" w:cs="Tahoma"/>
          <w:b/>
          <w:sz w:val="28"/>
          <w:szCs w:val="28"/>
          <w:lang w:val="en-US"/>
        </w:rPr>
        <w:t>edrijf</w:t>
      </w:r>
      <w:r w:rsidRPr="004E3B12">
        <w:rPr>
          <w:rFonts w:ascii="Tahoma" w:hAnsi="Tahoma" w:cs="Tahoma"/>
          <w:sz w:val="28"/>
          <w:szCs w:val="28"/>
          <w:lang w:val="en-US"/>
        </w:rPr>
        <w:t xml:space="preserve">:          </w:t>
      </w:r>
      <w:r>
        <w:rPr>
          <w:rFonts w:ascii="Tahoma" w:hAnsi="Tahoma" w:cs="Tahoma"/>
          <w:sz w:val="28"/>
          <w:szCs w:val="28"/>
          <w:lang w:val="en-US"/>
        </w:rPr>
        <w:tab/>
        <w:t>Voetbalsensat</w:t>
      </w:r>
      <w:r w:rsidR="00C04A42">
        <w:rPr>
          <w:rFonts w:ascii="Tahoma" w:hAnsi="Tahoma" w:cs="Tahoma"/>
          <w:sz w:val="28"/>
          <w:szCs w:val="28"/>
          <w:lang w:val="en-US"/>
        </w:rPr>
        <w:t>ie</w:t>
      </w:r>
      <w:r>
        <w:rPr>
          <w:rFonts w:ascii="Tahoma" w:hAnsi="Tahoma" w:cs="Tahoma"/>
          <w:sz w:val="28"/>
          <w:szCs w:val="28"/>
          <w:lang w:val="en-US"/>
        </w:rPr>
        <w:br/>
      </w:r>
      <w:r w:rsidR="00E24C47">
        <w:rPr>
          <w:rFonts w:ascii="Tahoma" w:hAnsi="Tahoma" w:cs="Tahoma"/>
          <w:sz w:val="28"/>
          <w:szCs w:val="28"/>
          <w:lang w:val="en-US"/>
        </w:rPr>
        <w:t>Adriaan Aertszoonstraat 14 Geertruidenberg</w:t>
      </w:r>
    </w:p>
    <w:p w14:paraId="18E1C561" w14:textId="77777777" w:rsidR="00622891" w:rsidRPr="004E3B12" w:rsidRDefault="00622891" w:rsidP="00622891">
      <w:pPr>
        <w:widowControl w:val="0"/>
        <w:autoSpaceDE w:val="0"/>
        <w:autoSpaceDN w:val="0"/>
        <w:adjustRightInd w:val="0"/>
        <w:ind w:left="2832" w:hanging="2832"/>
        <w:rPr>
          <w:rFonts w:ascii="Tahoma" w:hAnsi="Tahoma" w:cs="Tahoma"/>
          <w:sz w:val="28"/>
          <w:szCs w:val="28"/>
          <w:lang w:val="en-US"/>
        </w:rPr>
      </w:pPr>
      <w:r>
        <w:rPr>
          <w:rFonts w:ascii="Tahoma" w:hAnsi="Tahoma" w:cs="Tahoma"/>
          <w:b/>
          <w:sz w:val="28"/>
          <w:szCs w:val="28"/>
          <w:lang w:val="en-US"/>
        </w:rPr>
        <w:t>Opdrachtgever</w:t>
      </w:r>
      <w:r w:rsidRPr="004E3B12">
        <w:rPr>
          <w:rFonts w:ascii="Tahoma" w:hAnsi="Tahoma" w:cs="Tahoma"/>
          <w:sz w:val="28"/>
          <w:szCs w:val="28"/>
          <w:lang w:val="en-US"/>
        </w:rPr>
        <w:t xml:space="preserve">:  </w:t>
      </w:r>
      <w:r w:rsidR="00E24C47">
        <w:rPr>
          <w:rFonts w:ascii="Tahoma" w:hAnsi="Tahoma" w:cs="Tahoma"/>
          <w:sz w:val="28"/>
          <w:szCs w:val="28"/>
          <w:lang w:val="en-US"/>
        </w:rPr>
        <w:tab/>
        <w:t>Will Walravens</w:t>
      </w:r>
    </w:p>
    <w:p w14:paraId="285DC639" w14:textId="77777777" w:rsidR="00622891" w:rsidRPr="004E3B12" w:rsidRDefault="00622891" w:rsidP="00622891">
      <w:pPr>
        <w:rPr>
          <w:rFonts w:ascii="Tahoma" w:hAnsi="Tahoma" w:cs="Tahoma"/>
          <w:b/>
          <w:sz w:val="28"/>
          <w:szCs w:val="28"/>
          <w:lang w:val="en-US"/>
        </w:rPr>
      </w:pPr>
      <w:r w:rsidRPr="004E3B12">
        <w:rPr>
          <w:rFonts w:ascii="Tahoma" w:hAnsi="Tahoma" w:cs="Tahoma"/>
          <w:b/>
          <w:sz w:val="28"/>
          <w:szCs w:val="28"/>
          <w:lang w:val="en-US"/>
        </w:rPr>
        <w:t>-Handtekening:   …………………………..</w:t>
      </w:r>
    </w:p>
    <w:p w14:paraId="308A4416" w14:textId="77777777" w:rsidR="00622891" w:rsidRPr="004E3B12" w:rsidRDefault="00622891" w:rsidP="00622891">
      <w:pPr>
        <w:rPr>
          <w:rFonts w:ascii="Tahoma" w:hAnsi="Tahoma" w:cs="Tahoma"/>
          <w:b/>
          <w:sz w:val="28"/>
          <w:szCs w:val="28"/>
          <w:lang w:val="en-US"/>
        </w:rPr>
      </w:pPr>
      <w:r w:rsidRPr="004E3B12">
        <w:rPr>
          <w:rFonts w:ascii="Tahoma" w:hAnsi="Tahoma" w:cs="Tahoma"/>
          <w:b/>
          <w:sz w:val="28"/>
          <w:szCs w:val="28"/>
          <w:lang w:val="en-US"/>
        </w:rPr>
        <w:t>-Beoordeling:      …………………………..</w:t>
      </w:r>
    </w:p>
    <w:p w14:paraId="4362CF7E" w14:textId="77777777" w:rsidR="00622891" w:rsidRDefault="00622891" w:rsidP="00622891">
      <w:pPr>
        <w:rPr>
          <w:rFonts w:ascii="Tahoma" w:hAnsi="Tahoma" w:cs="Tahoma"/>
          <w:b/>
          <w:sz w:val="28"/>
          <w:szCs w:val="28"/>
          <w:lang w:val="en-US"/>
        </w:rPr>
      </w:pPr>
      <w:r w:rsidRPr="004E3B12">
        <w:rPr>
          <w:rFonts w:ascii="Tahoma" w:hAnsi="Tahoma" w:cs="Tahoma"/>
          <w:b/>
          <w:sz w:val="28"/>
          <w:szCs w:val="28"/>
          <w:lang w:val="en-US"/>
        </w:rPr>
        <w:t>-Opmerking:        …………………………..</w:t>
      </w:r>
      <w:r>
        <w:rPr>
          <w:rFonts w:ascii="Tahoma" w:hAnsi="Tahoma" w:cs="Tahoma"/>
          <w:b/>
          <w:sz w:val="28"/>
          <w:szCs w:val="28"/>
          <w:lang w:val="en-US"/>
        </w:rPr>
        <w:br/>
      </w:r>
    </w:p>
    <w:p w14:paraId="40BEE3E6" w14:textId="77777777" w:rsidR="00622891" w:rsidRPr="004E3B12" w:rsidRDefault="00622891" w:rsidP="00622891">
      <w:pPr>
        <w:rPr>
          <w:rFonts w:ascii="Tahoma" w:hAnsi="Tahoma" w:cs="Tahoma"/>
          <w:b/>
          <w:sz w:val="28"/>
          <w:szCs w:val="28"/>
          <w:lang w:val="en-US"/>
        </w:rPr>
      </w:pPr>
      <w:r w:rsidRPr="004E3B12">
        <w:rPr>
          <w:rFonts w:ascii="Tahoma" w:hAnsi="Tahoma" w:cs="Tahoma"/>
          <w:b/>
          <w:sz w:val="28"/>
          <w:szCs w:val="28"/>
          <w:lang w:val="en-US"/>
        </w:rPr>
        <w:t>BPV-docent</w:t>
      </w:r>
      <w:r>
        <w:rPr>
          <w:rFonts w:ascii="Tahoma" w:hAnsi="Tahoma" w:cs="Tahoma"/>
          <w:sz w:val="28"/>
          <w:szCs w:val="28"/>
          <w:lang w:val="en-US"/>
        </w:rPr>
        <w:t>: Piet van Steen</w:t>
      </w:r>
    </w:p>
    <w:p w14:paraId="7639C133" w14:textId="77777777" w:rsidR="00622891" w:rsidRPr="004E3B12" w:rsidRDefault="00622891" w:rsidP="00622891">
      <w:pPr>
        <w:rPr>
          <w:rFonts w:ascii="Tahoma" w:hAnsi="Tahoma" w:cs="Tahoma"/>
          <w:sz w:val="28"/>
          <w:szCs w:val="28"/>
          <w:lang w:val="en-US"/>
        </w:rPr>
      </w:pPr>
    </w:p>
    <w:p w14:paraId="20B5A8C8" w14:textId="77777777" w:rsidR="00622891" w:rsidRPr="004E3B12" w:rsidRDefault="00622891" w:rsidP="00622891">
      <w:pPr>
        <w:rPr>
          <w:rFonts w:ascii="Tahoma" w:hAnsi="Tahoma" w:cs="Tahoma"/>
          <w:sz w:val="28"/>
          <w:szCs w:val="28"/>
          <w:lang w:val="en-US"/>
        </w:rPr>
      </w:pPr>
      <w:r w:rsidRPr="004E3B12">
        <w:rPr>
          <w:rFonts w:ascii="Tahoma" w:hAnsi="Tahoma" w:cs="Tahoma"/>
          <w:sz w:val="28"/>
          <w:szCs w:val="28"/>
          <w:lang w:val="en-US"/>
        </w:rPr>
        <w:t>-Handtekening: ……………………</w:t>
      </w:r>
    </w:p>
    <w:p w14:paraId="7418BFD1" w14:textId="77777777" w:rsidR="00BA0B41" w:rsidRDefault="00BA0B41" w:rsidP="005404CB">
      <w:pPr>
        <w:pStyle w:val="Inhopg1"/>
        <w:sectPr w:rsidR="00BA0B41" w:rsidSect="008A7A7B">
          <w:headerReference w:type="default" r:id="rId8"/>
          <w:footerReference w:type="default" r:id="rId9"/>
          <w:headerReference w:type="first" r:id="rId10"/>
          <w:footerReference w:type="first" r:id="rId11"/>
          <w:pgSz w:w="11906" w:h="16838" w:code="9"/>
          <w:pgMar w:top="1417" w:right="1417" w:bottom="1417" w:left="1417" w:header="708" w:footer="708" w:gutter="0"/>
          <w:pgNumType w:start="0"/>
          <w:cols w:space="708"/>
          <w:titlePg/>
          <w:docGrid w:linePitch="360"/>
        </w:sectPr>
      </w:pPr>
    </w:p>
    <w:sdt>
      <w:sdtPr>
        <w:rPr>
          <w:rFonts w:asciiTheme="minorHAnsi" w:eastAsiaTheme="minorHAnsi" w:hAnsiTheme="minorHAnsi" w:cstheme="minorBidi"/>
          <w:b w:val="0"/>
          <w:bCs w:val="0"/>
          <w:color w:val="auto"/>
          <w:sz w:val="22"/>
          <w:szCs w:val="22"/>
          <w:lang w:eastAsia="en-US"/>
        </w:rPr>
        <w:id w:val="679078564"/>
        <w:docPartObj>
          <w:docPartGallery w:val="Table of Contents"/>
          <w:docPartUnique/>
        </w:docPartObj>
      </w:sdtPr>
      <w:sdtEndPr/>
      <w:sdtContent>
        <w:p w14:paraId="7483B9D8" w14:textId="77777777" w:rsidR="00BA2322" w:rsidRDefault="00BA2322" w:rsidP="0085717C">
          <w:pPr>
            <w:pStyle w:val="Kopvaninhoudsopgave"/>
            <w:tabs>
              <w:tab w:val="left" w:pos="3299"/>
            </w:tabs>
          </w:pPr>
          <w:r>
            <w:t>Inhoudsopgave</w:t>
          </w:r>
          <w:r w:rsidR="0085717C">
            <w:tab/>
          </w:r>
        </w:p>
        <w:p w14:paraId="7C7D9CA9" w14:textId="77777777" w:rsidR="00E24C47" w:rsidRDefault="00BA2322">
          <w:pPr>
            <w:pStyle w:val="Inhopg1"/>
            <w:rPr>
              <w:rFonts w:asciiTheme="minorHAnsi" w:hAnsiTheme="minorHAnsi" w:cstheme="minorBidi"/>
              <w:b w:val="0"/>
              <w:i w:val="0"/>
              <w:color w:val="auto"/>
              <w:sz w:val="24"/>
              <w:szCs w:val="24"/>
              <w:lang w:val="nl-NL" w:eastAsia="ja-JP"/>
              <w14:shadow w14:blurRad="0" w14:dist="0" w14:dir="0" w14:sx="0" w14:sy="0" w14:kx="0" w14:ky="0" w14:algn="none">
                <w14:srgbClr w14:val="000000"/>
              </w14:shadow>
              <w14:textOutline w14:w="0" w14:cap="rnd" w14:cmpd="sng" w14:algn="ctr">
                <w14:noFill/>
                <w14:prstDash w14:val="solid"/>
                <w14:bevel/>
              </w14:textOutline>
            </w:rPr>
          </w:pPr>
          <w:r>
            <w:fldChar w:fldCharType="begin"/>
          </w:r>
          <w:r>
            <w:instrText xml:space="preserve"> TOC \o "1-3" \h \z \u </w:instrText>
          </w:r>
          <w:r>
            <w:fldChar w:fldCharType="separate"/>
          </w:r>
          <w:hyperlink w:anchor="_Toc443647225" w:history="1">
            <w:r w:rsidR="00E24C47" w:rsidRPr="00072DF4">
              <w:rPr>
                <w:rStyle w:val="Hyperlink"/>
              </w:rPr>
              <w:t>Titelpagina:</w:t>
            </w:r>
            <w:r w:rsidR="00E24C47">
              <w:rPr>
                <w:webHidden/>
              </w:rPr>
              <w:tab/>
            </w:r>
            <w:r w:rsidR="00E24C47">
              <w:rPr>
                <w:webHidden/>
              </w:rPr>
              <w:fldChar w:fldCharType="begin"/>
            </w:r>
            <w:r w:rsidR="00E24C47">
              <w:rPr>
                <w:webHidden/>
              </w:rPr>
              <w:instrText xml:space="preserve"> PAGEREF _Toc443647225 \h </w:instrText>
            </w:r>
            <w:r w:rsidR="00E24C47">
              <w:rPr>
                <w:webHidden/>
              </w:rPr>
            </w:r>
            <w:r w:rsidR="00E24C47">
              <w:rPr>
                <w:webHidden/>
              </w:rPr>
              <w:fldChar w:fldCharType="separate"/>
            </w:r>
            <w:r w:rsidR="00E24C47">
              <w:rPr>
                <w:webHidden/>
              </w:rPr>
              <w:t>0</w:t>
            </w:r>
            <w:r w:rsidR="00E24C47">
              <w:rPr>
                <w:webHidden/>
              </w:rPr>
              <w:fldChar w:fldCharType="end"/>
            </w:r>
          </w:hyperlink>
        </w:p>
        <w:p w14:paraId="79EFEFB5" w14:textId="77777777" w:rsidR="00E24C47" w:rsidRDefault="00E24C47">
          <w:pPr>
            <w:pStyle w:val="Inhopg1"/>
            <w:tabs>
              <w:tab w:val="left" w:pos="720"/>
            </w:tabs>
            <w:rPr>
              <w:rFonts w:asciiTheme="minorHAnsi" w:hAnsiTheme="minorHAnsi" w:cstheme="minorBidi"/>
              <w:b w:val="0"/>
              <w:i w:val="0"/>
              <w:color w:val="auto"/>
              <w:sz w:val="24"/>
              <w:szCs w:val="24"/>
              <w:lang w:val="nl-NL" w:eastAsia="ja-JP"/>
              <w14:shadow w14:blurRad="0" w14:dist="0" w14:dir="0" w14:sx="0" w14:sy="0" w14:kx="0" w14:ky="0" w14:algn="none">
                <w14:srgbClr w14:val="000000"/>
              </w14:shadow>
              <w14:textOutline w14:w="0" w14:cap="rnd" w14:cmpd="sng" w14:algn="ctr">
                <w14:noFill/>
                <w14:prstDash w14:val="solid"/>
                <w14:bevel/>
              </w14:textOutline>
            </w:rPr>
          </w:pPr>
          <w:hyperlink w:anchor="_Toc443647226" w:history="1">
            <w:r w:rsidRPr="00072DF4">
              <w:rPr>
                <w:rStyle w:val="Hyperlink"/>
              </w:rPr>
              <w:t>1.</w:t>
            </w:r>
            <w:r>
              <w:rPr>
                <w:rFonts w:asciiTheme="minorHAnsi" w:hAnsiTheme="minorHAnsi" w:cstheme="minorBidi"/>
                <w:b w:val="0"/>
                <w:i w:val="0"/>
                <w:color w:val="auto"/>
                <w:sz w:val="24"/>
                <w:szCs w:val="24"/>
                <w:lang w:val="nl-NL" w:eastAsia="ja-JP"/>
                <w14:shadow w14:blurRad="0" w14:dist="0" w14:dir="0" w14:sx="0" w14:sy="0" w14:kx="0" w14:ky="0" w14:algn="none">
                  <w14:srgbClr w14:val="000000"/>
                </w14:shadow>
                <w14:textOutline w14:w="0" w14:cap="rnd" w14:cmpd="sng" w14:algn="ctr">
                  <w14:noFill/>
                  <w14:prstDash w14:val="solid"/>
                  <w14:bevel/>
                </w14:textOutline>
              </w:rPr>
              <w:tab/>
            </w:r>
            <w:r w:rsidRPr="00072DF4">
              <w:rPr>
                <w:rStyle w:val="Hyperlink"/>
              </w:rPr>
              <w:t>Inleiding</w:t>
            </w:r>
            <w:r>
              <w:rPr>
                <w:webHidden/>
              </w:rPr>
              <w:tab/>
            </w:r>
            <w:r>
              <w:rPr>
                <w:webHidden/>
              </w:rPr>
              <w:fldChar w:fldCharType="begin"/>
            </w:r>
            <w:r>
              <w:rPr>
                <w:webHidden/>
              </w:rPr>
              <w:instrText xml:space="preserve"> PAGEREF _Toc443647226 \h </w:instrText>
            </w:r>
            <w:r>
              <w:rPr>
                <w:webHidden/>
              </w:rPr>
            </w:r>
            <w:r>
              <w:rPr>
                <w:webHidden/>
              </w:rPr>
              <w:fldChar w:fldCharType="separate"/>
            </w:r>
            <w:r>
              <w:rPr>
                <w:webHidden/>
              </w:rPr>
              <w:t>2</w:t>
            </w:r>
            <w:r>
              <w:rPr>
                <w:webHidden/>
              </w:rPr>
              <w:fldChar w:fldCharType="end"/>
            </w:r>
          </w:hyperlink>
        </w:p>
        <w:p w14:paraId="04CBFDC0" w14:textId="77777777" w:rsidR="00E24C47" w:rsidRDefault="00E24C47">
          <w:pPr>
            <w:pStyle w:val="Inhopg1"/>
            <w:rPr>
              <w:rFonts w:asciiTheme="minorHAnsi" w:hAnsiTheme="minorHAnsi" w:cstheme="minorBidi"/>
              <w:b w:val="0"/>
              <w:i w:val="0"/>
              <w:color w:val="auto"/>
              <w:sz w:val="24"/>
              <w:szCs w:val="24"/>
              <w:lang w:val="nl-NL" w:eastAsia="ja-JP"/>
              <w14:shadow w14:blurRad="0" w14:dist="0" w14:dir="0" w14:sx="0" w14:sy="0" w14:kx="0" w14:ky="0" w14:algn="none">
                <w14:srgbClr w14:val="000000"/>
              </w14:shadow>
              <w14:textOutline w14:w="0" w14:cap="rnd" w14:cmpd="sng" w14:algn="ctr">
                <w14:noFill/>
                <w14:prstDash w14:val="solid"/>
                <w14:bevel/>
              </w14:textOutline>
            </w:rPr>
          </w:pPr>
          <w:hyperlink w:anchor="_Toc443647227" w:history="1">
            <w:r w:rsidRPr="00072DF4">
              <w:rPr>
                <w:rStyle w:val="Hyperlink"/>
              </w:rPr>
              <w:t>2.Beschrijving van de mogelijke functionaliteiten</w:t>
            </w:r>
            <w:r>
              <w:rPr>
                <w:webHidden/>
              </w:rPr>
              <w:tab/>
            </w:r>
            <w:r>
              <w:rPr>
                <w:webHidden/>
              </w:rPr>
              <w:fldChar w:fldCharType="begin"/>
            </w:r>
            <w:r>
              <w:rPr>
                <w:webHidden/>
              </w:rPr>
              <w:instrText xml:space="preserve"> PAGEREF _Toc443647227 \h </w:instrText>
            </w:r>
            <w:r>
              <w:rPr>
                <w:webHidden/>
              </w:rPr>
            </w:r>
            <w:r>
              <w:rPr>
                <w:webHidden/>
              </w:rPr>
              <w:fldChar w:fldCharType="separate"/>
            </w:r>
            <w:r>
              <w:rPr>
                <w:webHidden/>
              </w:rPr>
              <w:t>3</w:t>
            </w:r>
            <w:r>
              <w:rPr>
                <w:webHidden/>
              </w:rPr>
              <w:fldChar w:fldCharType="end"/>
            </w:r>
          </w:hyperlink>
        </w:p>
        <w:p w14:paraId="20D26021" w14:textId="77777777" w:rsidR="00E24C47" w:rsidRDefault="00E24C47">
          <w:pPr>
            <w:pStyle w:val="Inhopg1"/>
            <w:tabs>
              <w:tab w:val="left" w:pos="720"/>
            </w:tabs>
            <w:rPr>
              <w:rFonts w:asciiTheme="minorHAnsi" w:hAnsiTheme="minorHAnsi" w:cstheme="minorBidi"/>
              <w:b w:val="0"/>
              <w:i w:val="0"/>
              <w:color w:val="auto"/>
              <w:sz w:val="24"/>
              <w:szCs w:val="24"/>
              <w:lang w:val="nl-NL" w:eastAsia="ja-JP"/>
              <w14:shadow w14:blurRad="0" w14:dist="0" w14:dir="0" w14:sx="0" w14:sy="0" w14:kx="0" w14:ky="0" w14:algn="none">
                <w14:srgbClr w14:val="000000"/>
              </w14:shadow>
              <w14:textOutline w14:w="0" w14:cap="rnd" w14:cmpd="sng" w14:algn="ctr">
                <w14:noFill/>
                <w14:prstDash w14:val="solid"/>
                <w14:bevel/>
              </w14:textOutline>
            </w:rPr>
          </w:pPr>
          <w:hyperlink w:anchor="_Toc443647228" w:history="1">
            <w:r w:rsidRPr="00072DF4">
              <w:rPr>
                <w:rStyle w:val="Hyperlink"/>
              </w:rPr>
              <w:t>3.</w:t>
            </w:r>
            <w:r>
              <w:rPr>
                <w:rFonts w:asciiTheme="minorHAnsi" w:hAnsiTheme="minorHAnsi" w:cstheme="minorBidi"/>
                <w:b w:val="0"/>
                <w:i w:val="0"/>
                <w:color w:val="auto"/>
                <w:sz w:val="24"/>
                <w:szCs w:val="24"/>
                <w:lang w:val="nl-NL" w:eastAsia="ja-JP"/>
                <w14:shadow w14:blurRad="0" w14:dist="0" w14:dir="0" w14:sx="0" w14:sy="0" w14:kx="0" w14:ky="0" w14:algn="none">
                  <w14:srgbClr w14:val="000000"/>
                </w14:shadow>
                <w14:textOutline w14:w="0" w14:cap="rnd" w14:cmpd="sng" w14:algn="ctr">
                  <w14:noFill/>
                  <w14:prstDash w14:val="solid"/>
                  <w14:bevel/>
                </w14:textOutline>
              </w:rPr>
              <w:tab/>
            </w:r>
            <w:r w:rsidRPr="00072DF4">
              <w:rPr>
                <w:rStyle w:val="Hyperlink"/>
              </w:rPr>
              <w:t>MoSCoW-analyse</w:t>
            </w:r>
            <w:r>
              <w:rPr>
                <w:webHidden/>
              </w:rPr>
              <w:tab/>
            </w:r>
            <w:r>
              <w:rPr>
                <w:webHidden/>
              </w:rPr>
              <w:fldChar w:fldCharType="begin"/>
            </w:r>
            <w:r>
              <w:rPr>
                <w:webHidden/>
              </w:rPr>
              <w:instrText xml:space="preserve"> PAGEREF _Toc443647228 \h </w:instrText>
            </w:r>
            <w:r>
              <w:rPr>
                <w:webHidden/>
              </w:rPr>
            </w:r>
            <w:r>
              <w:rPr>
                <w:webHidden/>
              </w:rPr>
              <w:fldChar w:fldCharType="separate"/>
            </w:r>
            <w:r>
              <w:rPr>
                <w:webHidden/>
              </w:rPr>
              <w:t>4</w:t>
            </w:r>
            <w:r>
              <w:rPr>
                <w:webHidden/>
              </w:rPr>
              <w:fldChar w:fldCharType="end"/>
            </w:r>
          </w:hyperlink>
        </w:p>
        <w:p w14:paraId="41BEA05D" w14:textId="77777777" w:rsidR="00E24C47" w:rsidRDefault="00E24C47">
          <w:pPr>
            <w:pStyle w:val="Inhopg2"/>
            <w:tabs>
              <w:tab w:val="left" w:pos="960"/>
              <w:tab w:val="right" w:leader="dot" w:pos="9062"/>
            </w:tabs>
            <w:rPr>
              <w:noProof/>
              <w:lang w:eastAsia="ja-JP"/>
            </w:rPr>
          </w:pPr>
          <w:hyperlink w:anchor="_Toc443647229" w:history="1">
            <w:r w:rsidRPr="00072DF4">
              <w:rPr>
                <w:rStyle w:val="Hyperlink"/>
                <w:noProof/>
              </w:rPr>
              <w:t>3.1</w:t>
            </w:r>
            <w:r>
              <w:rPr>
                <w:noProof/>
                <w:lang w:eastAsia="ja-JP"/>
              </w:rPr>
              <w:tab/>
            </w:r>
            <w:r w:rsidRPr="00072DF4">
              <w:rPr>
                <w:rStyle w:val="Hyperlink"/>
                <w:noProof/>
              </w:rPr>
              <w:t>Must have</w:t>
            </w:r>
            <w:r>
              <w:rPr>
                <w:noProof/>
                <w:webHidden/>
              </w:rPr>
              <w:tab/>
            </w:r>
            <w:r>
              <w:rPr>
                <w:noProof/>
                <w:webHidden/>
              </w:rPr>
              <w:fldChar w:fldCharType="begin"/>
            </w:r>
            <w:r>
              <w:rPr>
                <w:noProof/>
                <w:webHidden/>
              </w:rPr>
              <w:instrText xml:space="preserve"> PAGEREF _Toc443647229 \h </w:instrText>
            </w:r>
            <w:r>
              <w:rPr>
                <w:noProof/>
                <w:webHidden/>
              </w:rPr>
            </w:r>
            <w:r>
              <w:rPr>
                <w:noProof/>
                <w:webHidden/>
              </w:rPr>
              <w:fldChar w:fldCharType="separate"/>
            </w:r>
            <w:r>
              <w:rPr>
                <w:noProof/>
                <w:webHidden/>
              </w:rPr>
              <w:t>4</w:t>
            </w:r>
            <w:r>
              <w:rPr>
                <w:noProof/>
                <w:webHidden/>
              </w:rPr>
              <w:fldChar w:fldCharType="end"/>
            </w:r>
          </w:hyperlink>
        </w:p>
        <w:p w14:paraId="491AE979" w14:textId="77777777" w:rsidR="00E24C47" w:rsidRDefault="00E24C47">
          <w:pPr>
            <w:pStyle w:val="Inhopg2"/>
            <w:tabs>
              <w:tab w:val="left" w:pos="960"/>
              <w:tab w:val="right" w:leader="dot" w:pos="9062"/>
            </w:tabs>
            <w:rPr>
              <w:noProof/>
              <w:lang w:eastAsia="ja-JP"/>
            </w:rPr>
          </w:pPr>
          <w:hyperlink w:anchor="_Toc443647230" w:history="1">
            <w:r w:rsidRPr="00072DF4">
              <w:rPr>
                <w:rStyle w:val="Hyperlink"/>
                <w:noProof/>
              </w:rPr>
              <w:t>3.2</w:t>
            </w:r>
            <w:r>
              <w:rPr>
                <w:noProof/>
                <w:lang w:eastAsia="ja-JP"/>
              </w:rPr>
              <w:tab/>
            </w:r>
            <w:r w:rsidRPr="00072DF4">
              <w:rPr>
                <w:rStyle w:val="Hyperlink"/>
                <w:noProof/>
              </w:rPr>
              <w:t>Should have</w:t>
            </w:r>
            <w:r>
              <w:rPr>
                <w:noProof/>
                <w:webHidden/>
              </w:rPr>
              <w:tab/>
            </w:r>
            <w:r>
              <w:rPr>
                <w:noProof/>
                <w:webHidden/>
              </w:rPr>
              <w:fldChar w:fldCharType="begin"/>
            </w:r>
            <w:r>
              <w:rPr>
                <w:noProof/>
                <w:webHidden/>
              </w:rPr>
              <w:instrText xml:space="preserve"> PAGEREF _Toc443647230 \h </w:instrText>
            </w:r>
            <w:r>
              <w:rPr>
                <w:noProof/>
                <w:webHidden/>
              </w:rPr>
            </w:r>
            <w:r>
              <w:rPr>
                <w:noProof/>
                <w:webHidden/>
              </w:rPr>
              <w:fldChar w:fldCharType="separate"/>
            </w:r>
            <w:r>
              <w:rPr>
                <w:noProof/>
                <w:webHidden/>
              </w:rPr>
              <w:t>4</w:t>
            </w:r>
            <w:r>
              <w:rPr>
                <w:noProof/>
                <w:webHidden/>
              </w:rPr>
              <w:fldChar w:fldCharType="end"/>
            </w:r>
          </w:hyperlink>
        </w:p>
        <w:p w14:paraId="287BB10F" w14:textId="77777777" w:rsidR="00E24C47" w:rsidRDefault="00E24C47">
          <w:pPr>
            <w:pStyle w:val="Inhopg2"/>
            <w:tabs>
              <w:tab w:val="left" w:pos="960"/>
              <w:tab w:val="right" w:leader="dot" w:pos="9062"/>
            </w:tabs>
            <w:rPr>
              <w:noProof/>
              <w:lang w:eastAsia="ja-JP"/>
            </w:rPr>
          </w:pPr>
          <w:hyperlink w:anchor="_Toc443647231" w:history="1">
            <w:r w:rsidRPr="00072DF4">
              <w:rPr>
                <w:rStyle w:val="Hyperlink"/>
                <w:noProof/>
              </w:rPr>
              <w:t>3.4</w:t>
            </w:r>
            <w:r>
              <w:rPr>
                <w:noProof/>
                <w:lang w:eastAsia="ja-JP"/>
              </w:rPr>
              <w:tab/>
            </w:r>
            <w:r w:rsidRPr="00072DF4">
              <w:rPr>
                <w:rStyle w:val="Hyperlink"/>
                <w:noProof/>
              </w:rPr>
              <w:t>Could have</w:t>
            </w:r>
            <w:r>
              <w:rPr>
                <w:noProof/>
                <w:webHidden/>
              </w:rPr>
              <w:tab/>
            </w:r>
            <w:r>
              <w:rPr>
                <w:noProof/>
                <w:webHidden/>
              </w:rPr>
              <w:fldChar w:fldCharType="begin"/>
            </w:r>
            <w:r>
              <w:rPr>
                <w:noProof/>
                <w:webHidden/>
              </w:rPr>
              <w:instrText xml:space="preserve"> PAGEREF _Toc443647231 \h </w:instrText>
            </w:r>
            <w:r>
              <w:rPr>
                <w:noProof/>
                <w:webHidden/>
              </w:rPr>
            </w:r>
            <w:r>
              <w:rPr>
                <w:noProof/>
                <w:webHidden/>
              </w:rPr>
              <w:fldChar w:fldCharType="separate"/>
            </w:r>
            <w:r>
              <w:rPr>
                <w:noProof/>
                <w:webHidden/>
              </w:rPr>
              <w:t>4</w:t>
            </w:r>
            <w:r>
              <w:rPr>
                <w:noProof/>
                <w:webHidden/>
              </w:rPr>
              <w:fldChar w:fldCharType="end"/>
            </w:r>
          </w:hyperlink>
        </w:p>
        <w:p w14:paraId="2C4447B8" w14:textId="77777777" w:rsidR="00E24C47" w:rsidRDefault="00E24C47">
          <w:pPr>
            <w:pStyle w:val="Inhopg2"/>
            <w:tabs>
              <w:tab w:val="left" w:pos="960"/>
              <w:tab w:val="right" w:leader="dot" w:pos="9062"/>
            </w:tabs>
            <w:rPr>
              <w:noProof/>
              <w:lang w:eastAsia="ja-JP"/>
            </w:rPr>
          </w:pPr>
          <w:hyperlink w:anchor="_Toc443647232" w:history="1">
            <w:r w:rsidRPr="00072DF4">
              <w:rPr>
                <w:rStyle w:val="Hyperlink"/>
                <w:noProof/>
              </w:rPr>
              <w:t>3.5</w:t>
            </w:r>
            <w:r>
              <w:rPr>
                <w:noProof/>
                <w:lang w:eastAsia="ja-JP"/>
              </w:rPr>
              <w:tab/>
            </w:r>
            <w:r w:rsidRPr="00072DF4">
              <w:rPr>
                <w:rStyle w:val="Hyperlink"/>
                <w:noProof/>
              </w:rPr>
              <w:t>Won’t have</w:t>
            </w:r>
            <w:r>
              <w:rPr>
                <w:noProof/>
                <w:webHidden/>
              </w:rPr>
              <w:tab/>
            </w:r>
            <w:r>
              <w:rPr>
                <w:noProof/>
                <w:webHidden/>
              </w:rPr>
              <w:fldChar w:fldCharType="begin"/>
            </w:r>
            <w:r>
              <w:rPr>
                <w:noProof/>
                <w:webHidden/>
              </w:rPr>
              <w:instrText xml:space="preserve"> PAGEREF _Toc443647232 \h </w:instrText>
            </w:r>
            <w:r>
              <w:rPr>
                <w:noProof/>
                <w:webHidden/>
              </w:rPr>
            </w:r>
            <w:r>
              <w:rPr>
                <w:noProof/>
                <w:webHidden/>
              </w:rPr>
              <w:fldChar w:fldCharType="separate"/>
            </w:r>
            <w:r>
              <w:rPr>
                <w:noProof/>
                <w:webHidden/>
              </w:rPr>
              <w:t>4</w:t>
            </w:r>
            <w:r>
              <w:rPr>
                <w:noProof/>
                <w:webHidden/>
              </w:rPr>
              <w:fldChar w:fldCharType="end"/>
            </w:r>
          </w:hyperlink>
        </w:p>
        <w:p w14:paraId="52802B52" w14:textId="77777777" w:rsidR="00E24C47" w:rsidRDefault="00E24C47">
          <w:pPr>
            <w:pStyle w:val="Inhopg1"/>
            <w:tabs>
              <w:tab w:val="left" w:pos="720"/>
            </w:tabs>
            <w:rPr>
              <w:rFonts w:asciiTheme="minorHAnsi" w:hAnsiTheme="minorHAnsi" w:cstheme="minorBidi"/>
              <w:b w:val="0"/>
              <w:i w:val="0"/>
              <w:color w:val="auto"/>
              <w:sz w:val="24"/>
              <w:szCs w:val="24"/>
              <w:lang w:val="nl-NL" w:eastAsia="ja-JP"/>
              <w14:shadow w14:blurRad="0" w14:dist="0" w14:dir="0" w14:sx="0" w14:sy="0" w14:kx="0" w14:ky="0" w14:algn="none">
                <w14:srgbClr w14:val="000000"/>
              </w14:shadow>
              <w14:textOutline w14:w="0" w14:cap="rnd" w14:cmpd="sng" w14:algn="ctr">
                <w14:noFill/>
                <w14:prstDash w14:val="solid"/>
                <w14:bevel/>
              </w14:textOutline>
            </w:rPr>
          </w:pPr>
          <w:hyperlink w:anchor="_Toc443647233" w:history="1">
            <w:r w:rsidRPr="00072DF4">
              <w:rPr>
                <w:rStyle w:val="Hyperlink"/>
              </w:rPr>
              <w:t>4.</w:t>
            </w:r>
            <w:r>
              <w:rPr>
                <w:rFonts w:asciiTheme="minorHAnsi" w:hAnsiTheme="minorHAnsi" w:cstheme="minorBidi"/>
                <w:b w:val="0"/>
                <w:i w:val="0"/>
                <w:color w:val="auto"/>
                <w:sz w:val="24"/>
                <w:szCs w:val="24"/>
                <w:lang w:val="nl-NL" w:eastAsia="ja-JP"/>
                <w14:shadow w14:blurRad="0" w14:dist="0" w14:dir="0" w14:sx="0" w14:sy="0" w14:kx="0" w14:ky="0" w14:algn="none">
                  <w14:srgbClr w14:val="000000"/>
                </w14:shadow>
                <w14:textOutline w14:w="0" w14:cap="rnd" w14:cmpd="sng" w14:algn="ctr">
                  <w14:noFill/>
                  <w14:prstDash w14:val="solid"/>
                  <w14:bevel/>
                </w14:textOutline>
              </w:rPr>
              <w:tab/>
            </w:r>
            <w:r w:rsidRPr="00072DF4">
              <w:rPr>
                <w:rStyle w:val="Hyperlink"/>
              </w:rPr>
              <w:t>Beschrijving van de gekozen oplossing</w:t>
            </w:r>
            <w:r>
              <w:rPr>
                <w:webHidden/>
              </w:rPr>
              <w:tab/>
            </w:r>
            <w:r>
              <w:rPr>
                <w:webHidden/>
              </w:rPr>
              <w:fldChar w:fldCharType="begin"/>
            </w:r>
            <w:r>
              <w:rPr>
                <w:webHidden/>
              </w:rPr>
              <w:instrText xml:space="preserve"> PAGEREF _Toc443647233 \h </w:instrText>
            </w:r>
            <w:r>
              <w:rPr>
                <w:webHidden/>
              </w:rPr>
            </w:r>
            <w:r>
              <w:rPr>
                <w:webHidden/>
              </w:rPr>
              <w:fldChar w:fldCharType="separate"/>
            </w:r>
            <w:r>
              <w:rPr>
                <w:webHidden/>
              </w:rPr>
              <w:t>5</w:t>
            </w:r>
            <w:r>
              <w:rPr>
                <w:webHidden/>
              </w:rPr>
              <w:fldChar w:fldCharType="end"/>
            </w:r>
          </w:hyperlink>
        </w:p>
        <w:p w14:paraId="1A0ABB96" w14:textId="77777777" w:rsidR="00E24C47" w:rsidRDefault="00E24C47" w:rsidP="00E24C47">
          <w:pPr>
            <w:pStyle w:val="Inhopg1"/>
            <w:rPr>
              <w:rFonts w:asciiTheme="minorHAnsi" w:hAnsiTheme="minorHAnsi" w:cstheme="minorBidi"/>
              <w:b w:val="0"/>
              <w:i w:val="0"/>
              <w:color w:val="auto"/>
              <w:sz w:val="24"/>
              <w:szCs w:val="24"/>
              <w:lang w:val="nl-NL" w:eastAsia="ja-JP"/>
              <w14:shadow w14:blurRad="0" w14:dist="0" w14:dir="0" w14:sx="0" w14:sy="0" w14:kx="0" w14:ky="0" w14:algn="none">
                <w14:srgbClr w14:val="000000"/>
              </w14:shadow>
              <w14:textOutline w14:w="0" w14:cap="rnd" w14:cmpd="sng" w14:algn="ctr">
                <w14:noFill/>
                <w14:prstDash w14:val="solid"/>
                <w14:bevel/>
              </w14:textOutline>
            </w:rPr>
          </w:pPr>
          <w:hyperlink w:anchor="_Toc443647234" w:history="1">
            <w:r w:rsidRPr="00072DF4">
              <w:rPr>
                <w:rStyle w:val="Hyperlink"/>
              </w:rPr>
              <w:t>5.  Wireframe</w:t>
            </w:r>
            <w:r>
              <w:rPr>
                <w:webHidden/>
              </w:rPr>
              <w:tab/>
            </w:r>
            <w:r>
              <w:rPr>
                <w:webHidden/>
              </w:rPr>
              <w:fldChar w:fldCharType="begin"/>
            </w:r>
            <w:r>
              <w:rPr>
                <w:webHidden/>
              </w:rPr>
              <w:instrText xml:space="preserve"> PAGEREF _Toc443647234 \h </w:instrText>
            </w:r>
            <w:r>
              <w:rPr>
                <w:webHidden/>
              </w:rPr>
            </w:r>
            <w:r>
              <w:rPr>
                <w:webHidden/>
              </w:rPr>
              <w:fldChar w:fldCharType="separate"/>
            </w:r>
            <w:r>
              <w:rPr>
                <w:webHidden/>
              </w:rPr>
              <w:t>6</w:t>
            </w:r>
            <w:r>
              <w:rPr>
                <w:webHidden/>
              </w:rPr>
              <w:fldChar w:fldCharType="end"/>
            </w:r>
          </w:hyperlink>
        </w:p>
        <w:p w14:paraId="28CB3852" w14:textId="77777777" w:rsidR="00E24C47" w:rsidRDefault="00E24C47">
          <w:pPr>
            <w:pStyle w:val="Inhopg1"/>
            <w:rPr>
              <w:rFonts w:asciiTheme="minorHAnsi" w:hAnsiTheme="minorHAnsi" w:cstheme="minorBidi"/>
              <w:b w:val="0"/>
              <w:i w:val="0"/>
              <w:color w:val="auto"/>
              <w:sz w:val="24"/>
              <w:szCs w:val="24"/>
              <w:lang w:val="nl-NL" w:eastAsia="ja-JP"/>
              <w14:shadow w14:blurRad="0" w14:dist="0" w14:dir="0" w14:sx="0" w14:sy="0" w14:kx="0" w14:ky="0" w14:algn="none">
                <w14:srgbClr w14:val="000000"/>
              </w14:shadow>
              <w14:textOutline w14:w="0" w14:cap="rnd" w14:cmpd="sng" w14:algn="ctr">
                <w14:noFill/>
                <w14:prstDash w14:val="solid"/>
                <w14:bevel/>
              </w14:textOutline>
            </w:rPr>
          </w:pPr>
          <w:hyperlink w:anchor="_Toc443647236" w:history="1">
            <w:r w:rsidRPr="00072DF4">
              <w:rPr>
                <w:rStyle w:val="Hyperlink"/>
              </w:rPr>
              <w:t>6. Navigatiestructuur</w:t>
            </w:r>
            <w:r>
              <w:rPr>
                <w:webHidden/>
              </w:rPr>
              <w:tab/>
            </w:r>
            <w:r>
              <w:rPr>
                <w:webHidden/>
              </w:rPr>
              <w:fldChar w:fldCharType="begin"/>
            </w:r>
            <w:r>
              <w:rPr>
                <w:webHidden/>
              </w:rPr>
              <w:instrText xml:space="preserve"> PAGEREF _Toc443647236 \h </w:instrText>
            </w:r>
            <w:r>
              <w:rPr>
                <w:webHidden/>
              </w:rPr>
            </w:r>
            <w:r>
              <w:rPr>
                <w:webHidden/>
              </w:rPr>
              <w:fldChar w:fldCharType="separate"/>
            </w:r>
            <w:r>
              <w:rPr>
                <w:webHidden/>
              </w:rPr>
              <w:t>9</w:t>
            </w:r>
            <w:r>
              <w:rPr>
                <w:webHidden/>
              </w:rPr>
              <w:fldChar w:fldCharType="end"/>
            </w:r>
          </w:hyperlink>
        </w:p>
        <w:p w14:paraId="173C5891" w14:textId="77777777" w:rsidR="00E24C47" w:rsidRDefault="00E24C47">
          <w:pPr>
            <w:pStyle w:val="Inhopg1"/>
            <w:tabs>
              <w:tab w:val="left" w:pos="720"/>
            </w:tabs>
            <w:rPr>
              <w:rFonts w:asciiTheme="minorHAnsi" w:hAnsiTheme="minorHAnsi" w:cstheme="minorBidi"/>
              <w:b w:val="0"/>
              <w:i w:val="0"/>
              <w:color w:val="auto"/>
              <w:sz w:val="24"/>
              <w:szCs w:val="24"/>
              <w:lang w:val="nl-NL" w:eastAsia="ja-JP"/>
              <w14:shadow w14:blurRad="0" w14:dist="0" w14:dir="0" w14:sx="0" w14:sy="0" w14:kx="0" w14:ky="0" w14:algn="none">
                <w14:srgbClr w14:val="000000"/>
              </w14:shadow>
              <w14:textOutline w14:w="0" w14:cap="rnd" w14:cmpd="sng" w14:algn="ctr">
                <w14:noFill/>
                <w14:prstDash w14:val="solid"/>
                <w14:bevel/>
              </w14:textOutline>
            </w:rPr>
          </w:pPr>
          <w:hyperlink w:anchor="_Toc443647237" w:history="1">
            <w:r w:rsidRPr="00072DF4">
              <w:rPr>
                <w:rStyle w:val="Hyperlink"/>
              </w:rPr>
              <w:t>7.</w:t>
            </w:r>
            <w:r>
              <w:rPr>
                <w:rFonts w:asciiTheme="minorHAnsi" w:hAnsiTheme="minorHAnsi" w:cstheme="minorBidi"/>
                <w:b w:val="0"/>
                <w:i w:val="0"/>
                <w:color w:val="auto"/>
                <w:sz w:val="24"/>
                <w:szCs w:val="24"/>
                <w:lang w:val="nl-NL" w:eastAsia="ja-JP"/>
                <w14:shadow w14:blurRad="0" w14:dist="0" w14:dir="0" w14:sx="0" w14:sy="0" w14:kx="0" w14:ky="0" w14:algn="none">
                  <w14:srgbClr w14:val="000000"/>
                </w14:shadow>
                <w14:textOutline w14:w="0" w14:cap="rnd" w14:cmpd="sng" w14:algn="ctr">
                  <w14:noFill/>
                  <w14:prstDash w14:val="solid"/>
                  <w14:bevel/>
                </w14:textOutline>
              </w:rPr>
              <w:tab/>
            </w:r>
            <w:r w:rsidRPr="00072DF4">
              <w:rPr>
                <w:rStyle w:val="Hyperlink"/>
              </w:rPr>
              <w:t>Benodigde apparatuur</w:t>
            </w:r>
            <w:r>
              <w:rPr>
                <w:webHidden/>
              </w:rPr>
              <w:tab/>
            </w:r>
            <w:r>
              <w:rPr>
                <w:webHidden/>
              </w:rPr>
              <w:fldChar w:fldCharType="begin"/>
            </w:r>
            <w:r>
              <w:rPr>
                <w:webHidden/>
              </w:rPr>
              <w:instrText xml:space="preserve"> PAGEREF _Toc443647237 \h </w:instrText>
            </w:r>
            <w:r>
              <w:rPr>
                <w:webHidden/>
              </w:rPr>
            </w:r>
            <w:r>
              <w:rPr>
                <w:webHidden/>
              </w:rPr>
              <w:fldChar w:fldCharType="separate"/>
            </w:r>
            <w:r>
              <w:rPr>
                <w:webHidden/>
              </w:rPr>
              <w:t>10</w:t>
            </w:r>
            <w:r>
              <w:rPr>
                <w:webHidden/>
              </w:rPr>
              <w:fldChar w:fldCharType="end"/>
            </w:r>
          </w:hyperlink>
        </w:p>
        <w:p w14:paraId="011E5DB0" w14:textId="77777777" w:rsidR="00E24C47" w:rsidRDefault="00E24C47">
          <w:pPr>
            <w:pStyle w:val="Inhopg1"/>
            <w:tabs>
              <w:tab w:val="left" w:pos="720"/>
            </w:tabs>
            <w:rPr>
              <w:rFonts w:asciiTheme="minorHAnsi" w:hAnsiTheme="minorHAnsi" w:cstheme="minorBidi"/>
              <w:b w:val="0"/>
              <w:i w:val="0"/>
              <w:color w:val="auto"/>
              <w:sz w:val="24"/>
              <w:szCs w:val="24"/>
              <w:lang w:val="nl-NL" w:eastAsia="ja-JP"/>
              <w14:shadow w14:blurRad="0" w14:dist="0" w14:dir="0" w14:sx="0" w14:sy="0" w14:kx="0" w14:ky="0" w14:algn="none">
                <w14:srgbClr w14:val="000000"/>
              </w14:shadow>
              <w14:textOutline w14:w="0" w14:cap="rnd" w14:cmpd="sng" w14:algn="ctr">
                <w14:noFill/>
                <w14:prstDash w14:val="solid"/>
                <w14:bevel/>
              </w14:textOutline>
            </w:rPr>
          </w:pPr>
          <w:hyperlink w:anchor="_Toc443647238" w:history="1">
            <w:r w:rsidRPr="00072DF4">
              <w:rPr>
                <w:rStyle w:val="Hyperlink"/>
              </w:rPr>
              <w:t>8.</w:t>
            </w:r>
            <w:r>
              <w:rPr>
                <w:rFonts w:asciiTheme="minorHAnsi" w:hAnsiTheme="minorHAnsi" w:cstheme="minorBidi"/>
                <w:b w:val="0"/>
                <w:i w:val="0"/>
                <w:color w:val="auto"/>
                <w:sz w:val="24"/>
                <w:szCs w:val="24"/>
                <w:lang w:val="nl-NL" w:eastAsia="ja-JP"/>
                <w14:shadow w14:blurRad="0" w14:dist="0" w14:dir="0" w14:sx="0" w14:sy="0" w14:kx="0" w14:ky="0" w14:algn="none">
                  <w14:srgbClr w14:val="000000"/>
                </w14:shadow>
                <w14:textOutline w14:w="0" w14:cap="rnd" w14:cmpd="sng" w14:algn="ctr">
                  <w14:noFill/>
                  <w14:prstDash w14:val="solid"/>
                  <w14:bevel/>
                </w14:textOutline>
              </w:rPr>
              <w:tab/>
            </w:r>
            <w:r w:rsidRPr="00072DF4">
              <w:rPr>
                <w:rStyle w:val="Hyperlink"/>
              </w:rPr>
              <w:t>Organisatorische consequenties</w:t>
            </w:r>
            <w:r>
              <w:rPr>
                <w:webHidden/>
              </w:rPr>
              <w:tab/>
            </w:r>
            <w:r>
              <w:rPr>
                <w:webHidden/>
              </w:rPr>
              <w:fldChar w:fldCharType="begin"/>
            </w:r>
            <w:r>
              <w:rPr>
                <w:webHidden/>
              </w:rPr>
              <w:instrText xml:space="preserve"> PAGEREF _Toc443647238 \h </w:instrText>
            </w:r>
            <w:r>
              <w:rPr>
                <w:webHidden/>
              </w:rPr>
            </w:r>
            <w:r>
              <w:rPr>
                <w:webHidden/>
              </w:rPr>
              <w:fldChar w:fldCharType="separate"/>
            </w:r>
            <w:r>
              <w:rPr>
                <w:webHidden/>
              </w:rPr>
              <w:t>11</w:t>
            </w:r>
            <w:r>
              <w:rPr>
                <w:webHidden/>
              </w:rPr>
              <w:fldChar w:fldCharType="end"/>
            </w:r>
          </w:hyperlink>
        </w:p>
        <w:p w14:paraId="04FCE675" w14:textId="77777777" w:rsidR="00E24C47" w:rsidRDefault="00E24C47">
          <w:pPr>
            <w:pStyle w:val="Inhopg1"/>
            <w:tabs>
              <w:tab w:val="left" w:pos="720"/>
            </w:tabs>
            <w:rPr>
              <w:rFonts w:asciiTheme="minorHAnsi" w:hAnsiTheme="minorHAnsi" w:cstheme="minorBidi"/>
              <w:b w:val="0"/>
              <w:i w:val="0"/>
              <w:color w:val="auto"/>
              <w:sz w:val="24"/>
              <w:szCs w:val="24"/>
              <w:lang w:val="nl-NL" w:eastAsia="ja-JP"/>
              <w14:shadow w14:blurRad="0" w14:dist="0" w14:dir="0" w14:sx="0" w14:sy="0" w14:kx="0" w14:ky="0" w14:algn="none">
                <w14:srgbClr w14:val="000000"/>
              </w14:shadow>
              <w14:textOutline w14:w="0" w14:cap="rnd" w14:cmpd="sng" w14:algn="ctr">
                <w14:noFill/>
                <w14:prstDash w14:val="solid"/>
                <w14:bevel/>
              </w14:textOutline>
            </w:rPr>
          </w:pPr>
          <w:hyperlink w:anchor="_Toc443647239" w:history="1">
            <w:r w:rsidRPr="00072DF4">
              <w:rPr>
                <w:rStyle w:val="Hyperlink"/>
              </w:rPr>
              <w:t>9.</w:t>
            </w:r>
            <w:r>
              <w:rPr>
                <w:rFonts w:asciiTheme="minorHAnsi" w:hAnsiTheme="minorHAnsi" w:cstheme="minorBidi"/>
                <w:b w:val="0"/>
                <w:i w:val="0"/>
                <w:color w:val="auto"/>
                <w:sz w:val="24"/>
                <w:szCs w:val="24"/>
                <w:lang w:val="nl-NL" w:eastAsia="ja-JP"/>
                <w14:shadow w14:blurRad="0" w14:dist="0" w14:dir="0" w14:sx="0" w14:sy="0" w14:kx="0" w14:ky="0" w14:algn="none">
                  <w14:srgbClr w14:val="000000"/>
                </w14:shadow>
                <w14:textOutline w14:w="0" w14:cap="rnd" w14:cmpd="sng" w14:algn="ctr">
                  <w14:noFill/>
                  <w14:prstDash w14:val="solid"/>
                  <w14:bevel/>
                </w14:textOutline>
              </w:rPr>
              <w:tab/>
            </w:r>
            <w:r w:rsidRPr="00072DF4">
              <w:rPr>
                <w:rStyle w:val="Hyperlink"/>
              </w:rPr>
              <w:t>Gebruikte bronnen</w:t>
            </w:r>
            <w:r>
              <w:rPr>
                <w:webHidden/>
              </w:rPr>
              <w:tab/>
            </w:r>
            <w:r>
              <w:rPr>
                <w:webHidden/>
              </w:rPr>
              <w:fldChar w:fldCharType="begin"/>
            </w:r>
            <w:r>
              <w:rPr>
                <w:webHidden/>
              </w:rPr>
              <w:instrText xml:space="preserve"> PAGEREF _Toc443647239 \h </w:instrText>
            </w:r>
            <w:r>
              <w:rPr>
                <w:webHidden/>
              </w:rPr>
            </w:r>
            <w:r>
              <w:rPr>
                <w:webHidden/>
              </w:rPr>
              <w:fldChar w:fldCharType="separate"/>
            </w:r>
            <w:r>
              <w:rPr>
                <w:webHidden/>
              </w:rPr>
              <w:t>12</w:t>
            </w:r>
            <w:r>
              <w:rPr>
                <w:webHidden/>
              </w:rPr>
              <w:fldChar w:fldCharType="end"/>
            </w:r>
          </w:hyperlink>
        </w:p>
        <w:p w14:paraId="7521CED9" w14:textId="77777777" w:rsidR="00BA2322" w:rsidRDefault="00BA2322">
          <w:r>
            <w:rPr>
              <w:b/>
              <w:bCs/>
            </w:rPr>
            <w:fldChar w:fldCharType="end"/>
          </w:r>
        </w:p>
      </w:sdtContent>
    </w:sdt>
    <w:p w14:paraId="2D0956F3" w14:textId="77777777" w:rsidR="003F01B0" w:rsidRPr="009B04F1" w:rsidRDefault="003F01B0" w:rsidP="009B04F1"/>
    <w:p w14:paraId="5A596318" w14:textId="77777777" w:rsidR="003F01B0" w:rsidRDefault="007F024B" w:rsidP="007F024B">
      <w:pPr>
        <w:tabs>
          <w:tab w:val="left" w:pos="2685"/>
        </w:tabs>
      </w:pPr>
      <w:r>
        <w:tab/>
      </w:r>
    </w:p>
    <w:p w14:paraId="323B801D" w14:textId="77777777" w:rsidR="004B6FFC" w:rsidRDefault="004B6FFC" w:rsidP="003F01B0"/>
    <w:p w14:paraId="2FAE9DB2" w14:textId="77777777" w:rsidR="004B6FFC" w:rsidRDefault="004B6FFC" w:rsidP="003F01B0"/>
    <w:p w14:paraId="58E4823D" w14:textId="77777777" w:rsidR="004B6FFC" w:rsidRDefault="004B6FFC" w:rsidP="003F01B0"/>
    <w:p w14:paraId="5165506D" w14:textId="77777777" w:rsidR="004B6FFC" w:rsidRDefault="004B6FFC" w:rsidP="003F01B0"/>
    <w:p w14:paraId="36CB3F83" w14:textId="77777777" w:rsidR="004B6FFC" w:rsidRDefault="004B6FFC" w:rsidP="003F01B0"/>
    <w:p w14:paraId="2E505D3B" w14:textId="77777777" w:rsidR="004B6FFC" w:rsidRDefault="004B6FFC" w:rsidP="003F01B0"/>
    <w:p w14:paraId="5C1575B3" w14:textId="77777777" w:rsidR="004B6FFC" w:rsidRDefault="004B6FFC" w:rsidP="003F01B0"/>
    <w:p w14:paraId="3E5148FE" w14:textId="77777777" w:rsidR="004B6FFC" w:rsidRDefault="004B6FFC" w:rsidP="003F01B0"/>
    <w:p w14:paraId="4F6A0081" w14:textId="77777777" w:rsidR="004B6FFC" w:rsidRDefault="004B6FFC" w:rsidP="003F01B0"/>
    <w:p w14:paraId="30A2329A" w14:textId="77777777" w:rsidR="004B6FFC" w:rsidRDefault="004B6FFC" w:rsidP="003F01B0"/>
    <w:p w14:paraId="597BFA56" w14:textId="77777777" w:rsidR="004B6FFC" w:rsidRDefault="004B6FFC" w:rsidP="004B6FFC">
      <w:pPr>
        <w:pStyle w:val="Kop1"/>
      </w:pPr>
      <w:bookmarkStart w:id="6" w:name="_Toc410070589"/>
      <w:bookmarkStart w:id="7" w:name="_Toc443647226"/>
      <w:r>
        <w:lastRenderedPageBreak/>
        <w:t>1.</w:t>
      </w:r>
      <w:r>
        <w:tab/>
        <w:t>Inleiding</w:t>
      </w:r>
      <w:bookmarkEnd w:id="6"/>
      <w:bookmarkEnd w:id="7"/>
    </w:p>
    <w:p w14:paraId="043F9E85" w14:textId="77777777" w:rsidR="004B6FFC" w:rsidRPr="001E5A88" w:rsidRDefault="004B6FFC" w:rsidP="004B6FFC">
      <w:pPr>
        <w:spacing w:before="100" w:beforeAutospacing="1" w:after="100" w:afterAutospacing="1"/>
        <w:rPr>
          <w:rFonts w:ascii="Calibri" w:hAnsi="Calibri"/>
          <w:sz w:val="26"/>
          <w:szCs w:val="26"/>
        </w:rPr>
      </w:pPr>
      <w:r w:rsidRPr="001E5A88">
        <w:rPr>
          <w:rFonts w:ascii="Calibri" w:hAnsi="Calibri" w:cs="Arial"/>
          <w:sz w:val="26"/>
          <w:szCs w:val="26"/>
        </w:rPr>
        <w:t xml:space="preserve">Dit functioneel ontwerp beschrijft de inhoud van het project </w:t>
      </w:r>
      <w:r w:rsidR="00C04A42">
        <w:rPr>
          <w:rFonts w:ascii="Calibri" w:hAnsi="Calibri" w:cs="Arial"/>
          <w:b/>
          <w:sz w:val="26"/>
          <w:szCs w:val="26"/>
        </w:rPr>
        <w:t>Mobile APP</w:t>
      </w:r>
      <w:r w:rsidRPr="001E5A88">
        <w:rPr>
          <w:rFonts w:ascii="Calibri" w:hAnsi="Calibri" w:cs="Arial"/>
          <w:sz w:val="26"/>
          <w:szCs w:val="26"/>
        </w:rPr>
        <w:t>.</w:t>
      </w:r>
    </w:p>
    <w:p w14:paraId="17B10FAA" w14:textId="77777777" w:rsidR="004B6FFC" w:rsidRPr="001E5A88" w:rsidRDefault="004B6FFC" w:rsidP="004B6FFC">
      <w:pPr>
        <w:spacing w:before="100" w:beforeAutospacing="1" w:after="100" w:afterAutospacing="1"/>
        <w:rPr>
          <w:rFonts w:ascii="Calibri" w:hAnsi="Calibri"/>
          <w:sz w:val="26"/>
          <w:szCs w:val="26"/>
        </w:rPr>
      </w:pPr>
      <w:r w:rsidRPr="001E5A88">
        <w:rPr>
          <w:rFonts w:ascii="Calibri" w:hAnsi="Calibri" w:cs="Arial"/>
          <w:sz w:val="26"/>
          <w:szCs w:val="26"/>
        </w:rPr>
        <w:t>Het functioneel ontwerp is tot stand gekomen na overleg met zowel intern betrokken personen als externe betrokkenen. De betrokken partijen zijn:</w:t>
      </w:r>
    </w:p>
    <w:p w14:paraId="7EB29AD6" w14:textId="77777777" w:rsidR="004B6FFC" w:rsidRPr="001E5A88" w:rsidRDefault="00C11A37" w:rsidP="004B6FFC">
      <w:pPr>
        <w:numPr>
          <w:ilvl w:val="0"/>
          <w:numId w:val="4"/>
        </w:numPr>
        <w:spacing w:before="100" w:beforeAutospacing="1" w:after="100" w:afterAutospacing="1" w:line="240" w:lineRule="auto"/>
        <w:rPr>
          <w:rFonts w:ascii="Calibri" w:hAnsi="Calibri"/>
          <w:sz w:val="26"/>
          <w:szCs w:val="26"/>
        </w:rPr>
      </w:pPr>
      <w:r>
        <w:rPr>
          <w:rFonts w:ascii="Calibri" w:hAnsi="Calibri" w:cs="Arial"/>
          <w:b/>
          <w:bCs/>
          <w:sz w:val="26"/>
          <w:szCs w:val="26"/>
        </w:rPr>
        <w:t>Will Walravens</w:t>
      </w:r>
      <w:r w:rsidR="004B6FFC" w:rsidRPr="001E5A88">
        <w:rPr>
          <w:rFonts w:ascii="Calibri" w:hAnsi="Calibri" w:cs="Arial"/>
          <w:b/>
          <w:bCs/>
          <w:sz w:val="26"/>
          <w:szCs w:val="26"/>
        </w:rPr>
        <w:t xml:space="preserve">, </w:t>
      </w:r>
      <w:r w:rsidR="004B6FFC" w:rsidRPr="001E5A88">
        <w:rPr>
          <w:rFonts w:ascii="Calibri" w:hAnsi="Calibri" w:cs="Arial"/>
          <w:sz w:val="26"/>
          <w:szCs w:val="26"/>
        </w:rPr>
        <w:t>als opdrachtgever van het project.</w:t>
      </w:r>
    </w:p>
    <w:p w14:paraId="24EAF8C8" w14:textId="77777777" w:rsidR="004B6FFC" w:rsidRDefault="00C11A37" w:rsidP="004B6FFC">
      <w:pPr>
        <w:numPr>
          <w:ilvl w:val="0"/>
          <w:numId w:val="4"/>
        </w:numPr>
        <w:spacing w:before="100" w:beforeAutospacing="1" w:after="100" w:afterAutospacing="1" w:line="240" w:lineRule="auto"/>
        <w:rPr>
          <w:rFonts w:ascii="Calibri" w:hAnsi="Calibri"/>
          <w:sz w:val="26"/>
          <w:szCs w:val="26"/>
        </w:rPr>
      </w:pPr>
      <w:r>
        <w:rPr>
          <w:rFonts w:ascii="Calibri" w:hAnsi="Calibri"/>
          <w:b/>
          <w:sz w:val="26"/>
          <w:szCs w:val="26"/>
        </w:rPr>
        <w:t>Mitch Walravens</w:t>
      </w:r>
      <w:r w:rsidR="004B6FFC" w:rsidRPr="001E5A88">
        <w:rPr>
          <w:rFonts w:ascii="Calibri" w:hAnsi="Calibri"/>
          <w:b/>
          <w:sz w:val="26"/>
          <w:szCs w:val="26"/>
        </w:rPr>
        <w:t>,</w:t>
      </w:r>
      <w:r>
        <w:rPr>
          <w:rFonts w:ascii="Calibri" w:hAnsi="Calibri"/>
          <w:sz w:val="26"/>
          <w:szCs w:val="26"/>
        </w:rPr>
        <w:t xml:space="preserve"> </w:t>
      </w:r>
      <w:r w:rsidRPr="00F30132">
        <w:rPr>
          <w:rFonts w:ascii="Calibri" w:hAnsi="Calibri"/>
          <w:sz w:val="26"/>
          <w:szCs w:val="26"/>
        </w:rPr>
        <w:t>als mediadeveloper binnen dit project</w:t>
      </w:r>
      <w:r>
        <w:rPr>
          <w:rFonts w:ascii="Calibri" w:hAnsi="Calibri"/>
          <w:sz w:val="26"/>
          <w:szCs w:val="26"/>
        </w:rPr>
        <w:t>.</w:t>
      </w:r>
    </w:p>
    <w:p w14:paraId="6556E001" w14:textId="77777777" w:rsidR="004B6FFC" w:rsidRPr="001E5A88" w:rsidRDefault="004B6FFC" w:rsidP="004B6FFC">
      <w:pPr>
        <w:numPr>
          <w:ilvl w:val="0"/>
          <w:numId w:val="4"/>
        </w:numPr>
        <w:spacing w:before="100" w:beforeAutospacing="1" w:after="100" w:afterAutospacing="1" w:line="240" w:lineRule="auto"/>
        <w:rPr>
          <w:rFonts w:ascii="Calibri" w:hAnsi="Calibri"/>
          <w:sz w:val="26"/>
          <w:szCs w:val="26"/>
        </w:rPr>
      </w:pPr>
      <w:r>
        <w:rPr>
          <w:rFonts w:ascii="Calibri" w:hAnsi="Calibri"/>
          <w:b/>
          <w:sz w:val="26"/>
          <w:szCs w:val="26"/>
        </w:rPr>
        <w:t xml:space="preserve">Dean Vermeulen, </w:t>
      </w:r>
      <w:r w:rsidRPr="00F30132">
        <w:rPr>
          <w:rFonts w:ascii="Calibri" w:hAnsi="Calibri"/>
          <w:sz w:val="26"/>
          <w:szCs w:val="26"/>
        </w:rPr>
        <w:t>als mediadeveloper binnen dit project</w:t>
      </w:r>
      <w:r w:rsidR="00C11A37">
        <w:rPr>
          <w:rFonts w:ascii="Calibri" w:hAnsi="Calibri"/>
          <w:sz w:val="26"/>
          <w:szCs w:val="26"/>
        </w:rPr>
        <w:t>.</w:t>
      </w:r>
    </w:p>
    <w:p w14:paraId="50DC6DEA" w14:textId="77777777" w:rsidR="004B6FFC" w:rsidRPr="00BA7EB7" w:rsidRDefault="004B6FFC" w:rsidP="004B6FFC">
      <w:pPr>
        <w:spacing w:before="100" w:beforeAutospacing="1" w:after="100" w:afterAutospacing="1" w:line="240" w:lineRule="auto"/>
        <w:ind w:left="360"/>
        <w:rPr>
          <w:rFonts w:ascii="Times New Roman" w:hAnsi="Times New Roman"/>
          <w:sz w:val="24"/>
          <w:szCs w:val="24"/>
        </w:rPr>
      </w:pPr>
    </w:p>
    <w:p w14:paraId="337184E6" w14:textId="77777777" w:rsidR="004B6FFC" w:rsidRDefault="004B6FFC" w:rsidP="004B6FFC">
      <w:pPr>
        <w:pStyle w:val="Geenafstand"/>
        <w:ind w:left="1440"/>
      </w:pPr>
    </w:p>
    <w:p w14:paraId="25042BB2" w14:textId="77777777" w:rsidR="004B6FFC" w:rsidRPr="006F6B9E" w:rsidRDefault="004B6FFC" w:rsidP="004B6FFC">
      <w:pPr>
        <w:pStyle w:val="Tekstdocument1"/>
        <w:jc w:val="left"/>
        <w:rPr>
          <w:rFonts w:asciiTheme="minorHAnsi" w:hAnsiTheme="minorHAnsi"/>
        </w:rPr>
      </w:pPr>
      <w:r w:rsidRPr="00C72368">
        <w:br w:type="page"/>
      </w:r>
    </w:p>
    <w:p w14:paraId="2C0D11B9" w14:textId="77777777" w:rsidR="004B6FFC" w:rsidRDefault="004F6581" w:rsidP="004B6FFC">
      <w:pPr>
        <w:pStyle w:val="Kop1"/>
      </w:pPr>
      <w:bookmarkStart w:id="8" w:name="_Toc410070590"/>
      <w:bookmarkStart w:id="9" w:name="_Toc443647227"/>
      <w:r>
        <w:lastRenderedPageBreak/>
        <w:t>2.</w:t>
      </w:r>
      <w:r w:rsidR="00E24C47">
        <w:tab/>
      </w:r>
      <w:bookmarkStart w:id="10" w:name="_GoBack"/>
      <w:bookmarkEnd w:id="10"/>
      <w:r w:rsidR="004B6FFC">
        <w:t>Beschrijving van de mogelijke functionaliteiten</w:t>
      </w:r>
      <w:bookmarkEnd w:id="8"/>
      <w:bookmarkEnd w:id="9"/>
    </w:p>
    <w:p w14:paraId="0C6DB9AE" w14:textId="77777777" w:rsidR="004B6FFC" w:rsidRDefault="004B6FFC" w:rsidP="004B6FFC"/>
    <w:p w14:paraId="68790906" w14:textId="77777777" w:rsidR="00C11A37" w:rsidRDefault="00C11A37" w:rsidP="004B6FFC">
      <w:pPr>
        <w:tabs>
          <w:tab w:val="left" w:pos="2200"/>
        </w:tabs>
        <w:rPr>
          <w:rFonts w:ascii="Calibri" w:hAnsi="Calibri" w:cs="Arial"/>
          <w:sz w:val="26"/>
          <w:szCs w:val="26"/>
        </w:rPr>
      </w:pPr>
      <w:r>
        <w:rPr>
          <w:rFonts w:ascii="Calibri" w:hAnsi="Calibri" w:cs="Arial"/>
          <w:sz w:val="26"/>
          <w:szCs w:val="26"/>
        </w:rPr>
        <w:t>Wil Walravens is een Ondernemen van het bedrijf Voetbalsensatie. Zelf is hij al eerder op voetbalreis gegaan en is hierdoor gaan nadenken en had toen het idee om dit bedrijf te gaan starten. Will Walravens heeft een website en wil deze informatie overzetten naar een Mobile APP. De website voldoet aan de trends van 2015, maar ze hebben gewoon nog geen APP en willen daar naar toe werken.</w:t>
      </w:r>
    </w:p>
    <w:p w14:paraId="065C0998" w14:textId="77777777" w:rsidR="00C11A37" w:rsidRDefault="00C11A37" w:rsidP="004B6FFC">
      <w:pPr>
        <w:tabs>
          <w:tab w:val="left" w:pos="2200"/>
        </w:tabs>
        <w:rPr>
          <w:rFonts w:ascii="Calibri" w:hAnsi="Calibri" w:cs="Arial"/>
          <w:sz w:val="26"/>
          <w:szCs w:val="26"/>
        </w:rPr>
      </w:pPr>
      <w:r>
        <w:rPr>
          <w:rFonts w:ascii="Calibri" w:hAnsi="Calibri" w:cs="Arial"/>
          <w:sz w:val="26"/>
          <w:szCs w:val="26"/>
        </w:rPr>
        <w:t>Onze oplossing voor Will is als volgt:</w:t>
      </w:r>
    </w:p>
    <w:p w14:paraId="13E8BA9A" w14:textId="77777777" w:rsidR="00C11A37" w:rsidRPr="000A6A56" w:rsidRDefault="00C11A37" w:rsidP="00C11A37">
      <w:pPr>
        <w:tabs>
          <w:tab w:val="left" w:pos="2200"/>
        </w:tabs>
        <w:rPr>
          <w:rFonts w:ascii="Calibri" w:hAnsi="Calibri" w:cs="Arial"/>
          <w:sz w:val="26"/>
          <w:szCs w:val="26"/>
        </w:rPr>
      </w:pPr>
      <w:r w:rsidRPr="000A6A56">
        <w:rPr>
          <w:rFonts w:ascii="Calibri" w:hAnsi="Calibri" w:cs="Arial"/>
          <w:sz w:val="26"/>
          <w:szCs w:val="26"/>
        </w:rPr>
        <w:t xml:space="preserve">Er wordt eerst een offerte geleverd aan de klant. Als de klant ermee eens is zullen de kerntaken 1.2 tot en met 2.5 volgen. </w:t>
      </w:r>
    </w:p>
    <w:p w14:paraId="624B6A21" w14:textId="77777777" w:rsidR="00C11A37" w:rsidRDefault="00C11A37" w:rsidP="00C11A37">
      <w:pPr>
        <w:tabs>
          <w:tab w:val="left" w:pos="2200"/>
        </w:tabs>
        <w:rPr>
          <w:rFonts w:ascii="Calibri" w:hAnsi="Calibri" w:cs="Arial"/>
          <w:sz w:val="26"/>
          <w:szCs w:val="26"/>
        </w:rPr>
      </w:pPr>
      <w:r w:rsidRPr="000A6A56">
        <w:rPr>
          <w:rFonts w:ascii="Calibri" w:hAnsi="Calibri" w:cs="Arial"/>
          <w:sz w:val="26"/>
          <w:szCs w:val="26"/>
        </w:rPr>
        <w:t xml:space="preserve">Als de klant dit vervolgens ook </w:t>
      </w:r>
      <w:r>
        <w:rPr>
          <w:rFonts w:ascii="Calibri" w:hAnsi="Calibri" w:cs="Arial"/>
          <w:sz w:val="26"/>
          <w:szCs w:val="26"/>
        </w:rPr>
        <w:t>goed keurt, dan wordt de Mobile APP</w:t>
      </w:r>
      <w:r w:rsidRPr="000A6A56">
        <w:rPr>
          <w:rFonts w:ascii="Calibri" w:hAnsi="Calibri" w:cs="Arial"/>
          <w:sz w:val="26"/>
          <w:szCs w:val="26"/>
        </w:rPr>
        <w:t xml:space="preserve"> gerealiseerd.</w:t>
      </w:r>
    </w:p>
    <w:p w14:paraId="02335912" w14:textId="77777777" w:rsidR="00C11A37" w:rsidRDefault="00C11A37" w:rsidP="004B6FFC">
      <w:pPr>
        <w:tabs>
          <w:tab w:val="left" w:pos="2200"/>
        </w:tabs>
        <w:rPr>
          <w:rFonts w:ascii="Calibri" w:hAnsi="Calibri" w:cs="Arial"/>
          <w:sz w:val="26"/>
          <w:szCs w:val="26"/>
        </w:rPr>
      </w:pPr>
    </w:p>
    <w:p w14:paraId="06ECBC4B" w14:textId="77777777" w:rsidR="00C11A37" w:rsidRPr="000A6A56" w:rsidRDefault="00C11A37" w:rsidP="004B6FFC">
      <w:pPr>
        <w:tabs>
          <w:tab w:val="left" w:pos="2200"/>
        </w:tabs>
        <w:rPr>
          <w:rFonts w:ascii="Calibri" w:hAnsi="Calibri" w:cs="Arial"/>
          <w:sz w:val="26"/>
          <w:szCs w:val="26"/>
        </w:rPr>
      </w:pPr>
    </w:p>
    <w:p w14:paraId="430037EE" w14:textId="77777777" w:rsidR="004B6FFC" w:rsidRPr="00E64E5A" w:rsidRDefault="004B6FFC" w:rsidP="004B6FFC">
      <w:pPr>
        <w:pStyle w:val="Geenafstand"/>
        <w:rPr>
          <w:rFonts w:ascii="Calibri" w:hAnsi="Calibri" w:cs="Arial"/>
          <w:sz w:val="26"/>
          <w:szCs w:val="26"/>
        </w:rPr>
      </w:pPr>
    </w:p>
    <w:p w14:paraId="7A6E7625" w14:textId="77777777" w:rsidR="004B6FFC" w:rsidRDefault="004B6FFC" w:rsidP="004B6FFC">
      <w:pPr>
        <w:pStyle w:val="Kop1"/>
        <w:rPr>
          <w:lang w:val="en-US"/>
        </w:rPr>
      </w:pPr>
    </w:p>
    <w:p w14:paraId="7AB77268" w14:textId="77777777" w:rsidR="004B6FFC" w:rsidRDefault="004B6FFC" w:rsidP="004B6FFC">
      <w:pPr>
        <w:rPr>
          <w:lang w:val="en-US"/>
        </w:rPr>
      </w:pPr>
    </w:p>
    <w:p w14:paraId="6AAD017B" w14:textId="77777777" w:rsidR="004B6FFC" w:rsidRDefault="004B6FFC" w:rsidP="004B6FFC">
      <w:pPr>
        <w:rPr>
          <w:lang w:val="en-US"/>
        </w:rPr>
      </w:pPr>
    </w:p>
    <w:p w14:paraId="0A1EB5B6" w14:textId="77777777" w:rsidR="004B6FFC" w:rsidRDefault="004B6FFC" w:rsidP="004B6FFC">
      <w:pPr>
        <w:rPr>
          <w:lang w:val="en-US"/>
        </w:rPr>
      </w:pPr>
    </w:p>
    <w:p w14:paraId="572DBB6B" w14:textId="77777777" w:rsidR="004B6FFC" w:rsidRDefault="004B6FFC" w:rsidP="004B6FFC">
      <w:pPr>
        <w:rPr>
          <w:lang w:val="en-US"/>
        </w:rPr>
      </w:pPr>
    </w:p>
    <w:p w14:paraId="107BC979" w14:textId="77777777" w:rsidR="004B6FFC" w:rsidRDefault="004B6FFC" w:rsidP="004B6FFC">
      <w:pPr>
        <w:rPr>
          <w:lang w:val="en-US"/>
        </w:rPr>
      </w:pPr>
    </w:p>
    <w:p w14:paraId="77ECD303" w14:textId="77777777" w:rsidR="004B6FFC" w:rsidRDefault="004B6FFC" w:rsidP="004B6FFC">
      <w:pPr>
        <w:rPr>
          <w:lang w:val="en-US"/>
        </w:rPr>
      </w:pPr>
    </w:p>
    <w:p w14:paraId="536812CC" w14:textId="77777777" w:rsidR="004B6FFC" w:rsidRDefault="004B6FFC" w:rsidP="004B6FFC">
      <w:pPr>
        <w:rPr>
          <w:lang w:val="en-US"/>
        </w:rPr>
      </w:pPr>
    </w:p>
    <w:p w14:paraId="5AA60DED" w14:textId="77777777" w:rsidR="004B6FFC" w:rsidRDefault="004B6FFC" w:rsidP="004B6FFC">
      <w:pPr>
        <w:rPr>
          <w:lang w:val="en-US"/>
        </w:rPr>
      </w:pPr>
    </w:p>
    <w:p w14:paraId="2F711391" w14:textId="77777777" w:rsidR="004B6FFC" w:rsidRDefault="004B6FFC" w:rsidP="004B6FFC">
      <w:pPr>
        <w:rPr>
          <w:lang w:val="en-US"/>
        </w:rPr>
      </w:pPr>
    </w:p>
    <w:p w14:paraId="20086CAE" w14:textId="77777777" w:rsidR="004B6FFC" w:rsidRDefault="004B6FFC" w:rsidP="004B6FFC">
      <w:pPr>
        <w:rPr>
          <w:lang w:val="en-US"/>
        </w:rPr>
      </w:pPr>
    </w:p>
    <w:p w14:paraId="7E3E223A" w14:textId="77777777" w:rsidR="004B6FFC" w:rsidRDefault="004B6FFC" w:rsidP="004B6FFC">
      <w:pPr>
        <w:pStyle w:val="Kop1"/>
        <w:rPr>
          <w:lang w:val="en-US"/>
        </w:rPr>
      </w:pPr>
    </w:p>
    <w:p w14:paraId="30B4152A" w14:textId="77777777" w:rsidR="004B6FFC" w:rsidRDefault="004B6FFC" w:rsidP="004B6FFC">
      <w:pPr>
        <w:rPr>
          <w:lang w:val="en-US"/>
        </w:rPr>
      </w:pPr>
    </w:p>
    <w:p w14:paraId="079CBD1C" w14:textId="77777777" w:rsidR="004B6FFC" w:rsidRDefault="004B6FFC" w:rsidP="004B6FFC">
      <w:pPr>
        <w:rPr>
          <w:lang w:val="en-US"/>
        </w:rPr>
      </w:pPr>
    </w:p>
    <w:p w14:paraId="230F8E46" w14:textId="77777777" w:rsidR="004B6FFC" w:rsidRPr="00EF59A1" w:rsidRDefault="004B6FFC" w:rsidP="004B6FFC">
      <w:pPr>
        <w:rPr>
          <w:lang w:val="en-US"/>
        </w:rPr>
      </w:pPr>
    </w:p>
    <w:p w14:paraId="26D1E8A0" w14:textId="77777777" w:rsidR="004B6FFC" w:rsidRPr="00071198" w:rsidRDefault="004B6FFC" w:rsidP="004B6FFC">
      <w:pPr>
        <w:pStyle w:val="Kop1"/>
        <w:rPr>
          <w:lang w:val="en-US"/>
        </w:rPr>
      </w:pPr>
      <w:bookmarkStart w:id="11" w:name="_Toc410070591"/>
      <w:bookmarkStart w:id="12" w:name="_Toc443647228"/>
      <w:r w:rsidRPr="00071198">
        <w:rPr>
          <w:lang w:val="en-US"/>
        </w:rPr>
        <w:t>3.</w:t>
      </w:r>
      <w:r w:rsidRPr="00071198">
        <w:rPr>
          <w:lang w:val="en-US"/>
        </w:rPr>
        <w:tab/>
        <w:t>MoSCoW-analyse</w:t>
      </w:r>
      <w:bookmarkEnd w:id="11"/>
      <w:bookmarkEnd w:id="12"/>
    </w:p>
    <w:p w14:paraId="5DD609C1" w14:textId="77777777" w:rsidR="004B6FFC" w:rsidRPr="00071198" w:rsidRDefault="004B6FFC" w:rsidP="004B6FFC">
      <w:pPr>
        <w:rPr>
          <w:lang w:val="en-US"/>
        </w:rPr>
      </w:pPr>
    </w:p>
    <w:p w14:paraId="774123D3" w14:textId="77777777" w:rsidR="00C11A37" w:rsidRPr="000C5967" w:rsidRDefault="00C11A37" w:rsidP="00C11A37">
      <w:pPr>
        <w:pStyle w:val="Geenafstand"/>
        <w:rPr>
          <w:rFonts w:ascii="Calibri" w:hAnsi="Calibri"/>
          <w:sz w:val="26"/>
          <w:szCs w:val="26"/>
        </w:rPr>
      </w:pPr>
      <w:bookmarkStart w:id="13" w:name="_Toc443647229"/>
      <w:r w:rsidRPr="00C27ABB">
        <w:rPr>
          <w:rStyle w:val="Kop2Teken"/>
        </w:rPr>
        <w:t>3.1</w:t>
      </w:r>
      <w:r w:rsidRPr="00C27ABB">
        <w:rPr>
          <w:rStyle w:val="Kop2Teken"/>
        </w:rPr>
        <w:tab/>
        <w:t>Must have</w:t>
      </w:r>
      <w:bookmarkEnd w:id="13"/>
    </w:p>
    <w:p w14:paraId="19085961" w14:textId="77777777" w:rsidR="00C11A37" w:rsidRPr="000C6B62" w:rsidRDefault="00C11A37" w:rsidP="00C11A37">
      <w:pPr>
        <w:pStyle w:val="Geenafstand"/>
        <w:numPr>
          <w:ilvl w:val="0"/>
          <w:numId w:val="6"/>
        </w:numPr>
        <w:rPr>
          <w:rFonts w:ascii="Calibri" w:hAnsi="Calibri"/>
          <w:sz w:val="26"/>
          <w:szCs w:val="26"/>
        </w:rPr>
      </w:pPr>
      <w:r>
        <w:rPr>
          <w:rFonts w:ascii="Calibri" w:hAnsi="Calibri"/>
          <w:sz w:val="26"/>
          <w:szCs w:val="26"/>
        </w:rPr>
        <w:t>Mobile APP.</w:t>
      </w:r>
    </w:p>
    <w:p w14:paraId="70599E4D" w14:textId="77777777" w:rsidR="00C11A37" w:rsidRPr="000C6B62" w:rsidRDefault="00C11A37" w:rsidP="00C11A37">
      <w:pPr>
        <w:pStyle w:val="Geenafstand"/>
        <w:numPr>
          <w:ilvl w:val="0"/>
          <w:numId w:val="6"/>
        </w:numPr>
        <w:rPr>
          <w:rFonts w:ascii="Calibri" w:hAnsi="Calibri"/>
          <w:sz w:val="26"/>
          <w:szCs w:val="26"/>
        </w:rPr>
      </w:pPr>
      <w:r>
        <w:rPr>
          <w:rFonts w:ascii="Calibri" w:hAnsi="Calibri"/>
          <w:sz w:val="26"/>
          <w:szCs w:val="26"/>
        </w:rPr>
        <w:t>De Mobile APP straalt professionaliteit</w:t>
      </w:r>
      <w:r w:rsidRPr="000C6B62">
        <w:rPr>
          <w:rFonts w:ascii="Calibri" w:hAnsi="Calibri"/>
          <w:sz w:val="26"/>
          <w:szCs w:val="26"/>
        </w:rPr>
        <w:t xml:space="preserve"> uit</w:t>
      </w:r>
      <w:r>
        <w:rPr>
          <w:rFonts w:ascii="Calibri" w:hAnsi="Calibri"/>
          <w:sz w:val="26"/>
          <w:szCs w:val="26"/>
        </w:rPr>
        <w:t>.</w:t>
      </w:r>
    </w:p>
    <w:p w14:paraId="391AD56D" w14:textId="77777777" w:rsidR="00C11A37" w:rsidRPr="000C6B62" w:rsidRDefault="00C11A37" w:rsidP="00C11A37">
      <w:pPr>
        <w:pStyle w:val="Geenafstand"/>
        <w:numPr>
          <w:ilvl w:val="0"/>
          <w:numId w:val="6"/>
        </w:numPr>
        <w:rPr>
          <w:rFonts w:ascii="Calibri" w:hAnsi="Calibri"/>
          <w:sz w:val="26"/>
          <w:szCs w:val="26"/>
        </w:rPr>
      </w:pPr>
      <w:r>
        <w:rPr>
          <w:rFonts w:ascii="Calibri" w:hAnsi="Calibri"/>
          <w:sz w:val="26"/>
          <w:szCs w:val="26"/>
        </w:rPr>
        <w:t>Tekst/informatie overzetten naar de Mobile APP.</w:t>
      </w:r>
    </w:p>
    <w:p w14:paraId="557A8E56" w14:textId="77777777" w:rsidR="00C11A37" w:rsidRPr="000C6B62" w:rsidRDefault="00C11A37" w:rsidP="00C11A37">
      <w:pPr>
        <w:pStyle w:val="Geenafstand"/>
        <w:numPr>
          <w:ilvl w:val="0"/>
          <w:numId w:val="6"/>
        </w:numPr>
        <w:rPr>
          <w:rFonts w:ascii="Calibri" w:hAnsi="Calibri"/>
          <w:sz w:val="26"/>
          <w:szCs w:val="26"/>
        </w:rPr>
      </w:pPr>
      <w:r>
        <w:rPr>
          <w:rFonts w:ascii="Calibri" w:hAnsi="Calibri"/>
          <w:sz w:val="26"/>
          <w:szCs w:val="26"/>
        </w:rPr>
        <w:t>Blauw, Oranje en wit</w:t>
      </w:r>
      <w:r>
        <w:rPr>
          <w:rFonts w:ascii="Calibri" w:hAnsi="Calibri"/>
          <w:sz w:val="26"/>
          <w:szCs w:val="26"/>
        </w:rPr>
        <w:t xml:space="preserve"> zijn de standaardkleuren</w:t>
      </w:r>
      <w:r>
        <w:rPr>
          <w:rFonts w:ascii="Calibri" w:hAnsi="Calibri"/>
          <w:sz w:val="26"/>
          <w:szCs w:val="26"/>
        </w:rPr>
        <w:t>.</w:t>
      </w:r>
    </w:p>
    <w:p w14:paraId="59B36DFB" w14:textId="77777777" w:rsidR="00C11A37" w:rsidRPr="0049302C" w:rsidRDefault="00C11A37" w:rsidP="00C11A37">
      <w:pPr>
        <w:pStyle w:val="Geenafstand"/>
        <w:numPr>
          <w:ilvl w:val="0"/>
          <w:numId w:val="6"/>
        </w:numPr>
        <w:rPr>
          <w:rFonts w:ascii="Calibri" w:hAnsi="Calibri"/>
          <w:sz w:val="26"/>
          <w:szCs w:val="26"/>
        </w:rPr>
      </w:pPr>
      <w:r>
        <w:rPr>
          <w:rFonts w:ascii="Calibri" w:hAnsi="Calibri" w:cs="Arial"/>
          <w:sz w:val="26"/>
          <w:szCs w:val="26"/>
        </w:rPr>
        <w:t>Menu knop gebruiken.</w:t>
      </w:r>
    </w:p>
    <w:p w14:paraId="538F0FDF" w14:textId="77777777" w:rsidR="00C11A37" w:rsidRPr="000C6B62" w:rsidRDefault="00C11A37" w:rsidP="00C11A37">
      <w:pPr>
        <w:pStyle w:val="Geenafstand"/>
        <w:numPr>
          <w:ilvl w:val="0"/>
          <w:numId w:val="6"/>
        </w:numPr>
        <w:rPr>
          <w:rFonts w:ascii="Calibri" w:hAnsi="Calibri"/>
          <w:sz w:val="26"/>
          <w:szCs w:val="26"/>
        </w:rPr>
      </w:pPr>
      <w:r>
        <w:rPr>
          <w:rFonts w:ascii="Calibri" w:hAnsi="Calibri" w:cs="Arial"/>
          <w:sz w:val="26"/>
          <w:szCs w:val="26"/>
        </w:rPr>
        <w:t>Logo gebruiken op de Mobile APP</w:t>
      </w:r>
    </w:p>
    <w:p w14:paraId="3260C81D" w14:textId="77777777" w:rsidR="00C11A37" w:rsidRPr="000C6B62" w:rsidRDefault="00C11A37" w:rsidP="00C11A37">
      <w:pPr>
        <w:pStyle w:val="Geenafstand"/>
        <w:rPr>
          <w:rFonts w:ascii="Calibri" w:hAnsi="Calibri"/>
          <w:sz w:val="26"/>
          <w:szCs w:val="26"/>
        </w:rPr>
      </w:pPr>
    </w:p>
    <w:p w14:paraId="45E9BBCE" w14:textId="77777777" w:rsidR="004B6FFC" w:rsidRDefault="004B6FFC" w:rsidP="004B6FFC"/>
    <w:p w14:paraId="32D69B50" w14:textId="77777777" w:rsidR="004B6FFC" w:rsidRDefault="004B6FFC" w:rsidP="004B6FFC">
      <w:pPr>
        <w:pStyle w:val="Kop2"/>
      </w:pPr>
      <w:bookmarkStart w:id="14" w:name="_Toc410070593"/>
      <w:bookmarkStart w:id="15" w:name="_Toc443647230"/>
      <w:r>
        <w:t>3.2</w:t>
      </w:r>
      <w:r>
        <w:tab/>
        <w:t>Should have</w:t>
      </w:r>
      <w:bookmarkEnd w:id="14"/>
      <w:bookmarkEnd w:id="15"/>
    </w:p>
    <w:p w14:paraId="6E111EDB" w14:textId="77777777" w:rsidR="004B6FFC" w:rsidRPr="001E5A88" w:rsidRDefault="004B6FFC" w:rsidP="004B6FFC">
      <w:pPr>
        <w:rPr>
          <w:rFonts w:ascii="Calibri" w:hAnsi="Calibri"/>
          <w:sz w:val="26"/>
          <w:szCs w:val="26"/>
        </w:rPr>
      </w:pPr>
      <w:r w:rsidRPr="001E5A88">
        <w:rPr>
          <w:rFonts w:ascii="Calibri" w:hAnsi="Calibri"/>
          <w:sz w:val="26"/>
          <w:szCs w:val="26"/>
        </w:rPr>
        <w:t xml:space="preserve">- Een </w:t>
      </w:r>
      <w:r w:rsidR="00C11A37">
        <w:rPr>
          <w:rFonts w:ascii="Calibri" w:hAnsi="Calibri"/>
          <w:sz w:val="26"/>
          <w:szCs w:val="26"/>
        </w:rPr>
        <w:t>Mobile APP voor informatie voor mensen die op Voetbalreis zijn.</w:t>
      </w:r>
      <w:r w:rsidRPr="001E5A88">
        <w:rPr>
          <w:rFonts w:ascii="Calibri" w:hAnsi="Calibri"/>
          <w:sz w:val="26"/>
          <w:szCs w:val="26"/>
        </w:rPr>
        <w:br/>
      </w:r>
    </w:p>
    <w:p w14:paraId="21D9ACC0" w14:textId="77777777" w:rsidR="004B6FFC" w:rsidRDefault="004B6FFC" w:rsidP="004B6FFC">
      <w:pPr>
        <w:pStyle w:val="Kop2"/>
      </w:pPr>
      <w:bookmarkStart w:id="16" w:name="_Toc410070594"/>
      <w:bookmarkStart w:id="17" w:name="_Toc443647231"/>
      <w:r>
        <w:t>3.4</w:t>
      </w:r>
      <w:r>
        <w:tab/>
        <w:t>Could have</w:t>
      </w:r>
      <w:bookmarkEnd w:id="16"/>
      <w:bookmarkEnd w:id="17"/>
    </w:p>
    <w:p w14:paraId="36C4F886" w14:textId="77777777" w:rsidR="004B6FFC" w:rsidRDefault="004B6FFC" w:rsidP="004B6FFC">
      <w:pPr>
        <w:pStyle w:val="Geenafstand"/>
        <w:rPr>
          <w:rFonts w:ascii="Calibri" w:hAnsi="Calibri"/>
          <w:sz w:val="26"/>
          <w:szCs w:val="26"/>
        </w:rPr>
      </w:pPr>
      <w:r w:rsidRPr="001E5A88">
        <w:rPr>
          <w:rFonts w:ascii="Calibri" w:hAnsi="Calibri"/>
          <w:sz w:val="26"/>
          <w:szCs w:val="26"/>
        </w:rPr>
        <w:t xml:space="preserve">- </w:t>
      </w:r>
      <w:r w:rsidR="006E1594">
        <w:rPr>
          <w:rFonts w:ascii="Calibri" w:hAnsi="Calibri"/>
          <w:sz w:val="26"/>
          <w:szCs w:val="26"/>
        </w:rPr>
        <w:t>Social buttons die linken naar de Social media Pagina’s.</w:t>
      </w:r>
    </w:p>
    <w:p w14:paraId="3D7EFE0D" w14:textId="77777777" w:rsidR="004B6FFC" w:rsidRPr="001E5A88" w:rsidRDefault="004B6FFC" w:rsidP="004B6FFC">
      <w:pPr>
        <w:pStyle w:val="Geenafstand"/>
        <w:rPr>
          <w:rFonts w:ascii="Calibri" w:hAnsi="Calibri"/>
          <w:sz w:val="26"/>
          <w:szCs w:val="26"/>
        </w:rPr>
      </w:pPr>
    </w:p>
    <w:p w14:paraId="4BE51C9A" w14:textId="77777777" w:rsidR="004B6FFC" w:rsidRDefault="004B6FFC" w:rsidP="006E1594">
      <w:pPr>
        <w:pStyle w:val="Kop2"/>
      </w:pPr>
      <w:bookmarkStart w:id="18" w:name="_Toc410070595"/>
      <w:bookmarkStart w:id="19" w:name="_Toc443647232"/>
      <w:r>
        <w:t>3.5</w:t>
      </w:r>
      <w:r>
        <w:tab/>
        <w:t>Won’t have</w:t>
      </w:r>
      <w:bookmarkEnd w:id="18"/>
      <w:bookmarkEnd w:id="19"/>
    </w:p>
    <w:p w14:paraId="2F871EA8" w14:textId="77777777" w:rsidR="004B6FFC" w:rsidRPr="001E5A88" w:rsidRDefault="004B6FFC" w:rsidP="004B6FFC">
      <w:pPr>
        <w:rPr>
          <w:rFonts w:ascii="Calibri" w:hAnsi="Calibri"/>
          <w:sz w:val="26"/>
          <w:szCs w:val="26"/>
        </w:rPr>
      </w:pPr>
      <w:r w:rsidRPr="001E5A88">
        <w:rPr>
          <w:rFonts w:ascii="Calibri" w:hAnsi="Calibri"/>
          <w:sz w:val="26"/>
          <w:szCs w:val="26"/>
        </w:rPr>
        <w:t xml:space="preserve">- </w:t>
      </w:r>
      <w:r w:rsidR="006E1594">
        <w:rPr>
          <w:rFonts w:ascii="Calibri" w:hAnsi="Calibri"/>
          <w:sz w:val="26"/>
          <w:szCs w:val="26"/>
        </w:rPr>
        <w:t>Geen westrijden op kan boeken.</w:t>
      </w:r>
      <w:r w:rsidRPr="001E5A88">
        <w:rPr>
          <w:rFonts w:ascii="Calibri" w:hAnsi="Calibri"/>
          <w:sz w:val="26"/>
          <w:szCs w:val="26"/>
        </w:rPr>
        <w:br w:type="page"/>
      </w:r>
    </w:p>
    <w:p w14:paraId="6DAFDD48" w14:textId="77777777" w:rsidR="004B6FFC" w:rsidRDefault="004B6FFC" w:rsidP="004B6FFC">
      <w:pPr>
        <w:pStyle w:val="Kop1"/>
      </w:pPr>
      <w:bookmarkStart w:id="20" w:name="_Toc410070596"/>
      <w:bookmarkStart w:id="21" w:name="_Toc443647233"/>
      <w:r>
        <w:lastRenderedPageBreak/>
        <w:t>4.</w:t>
      </w:r>
      <w:r>
        <w:tab/>
        <w:t>Beschrijving van de gekozen oplossing</w:t>
      </w:r>
      <w:bookmarkEnd w:id="20"/>
      <w:bookmarkEnd w:id="21"/>
    </w:p>
    <w:p w14:paraId="0EC91396" w14:textId="77777777" w:rsidR="004B6FFC" w:rsidRDefault="004B6FFC" w:rsidP="004B6FFC"/>
    <w:p w14:paraId="530121DB" w14:textId="77777777" w:rsidR="006E1594" w:rsidRDefault="006E1594" w:rsidP="004B6FFC">
      <w:pPr>
        <w:rPr>
          <w:rFonts w:ascii="Calibri" w:hAnsi="Calibri"/>
          <w:sz w:val="26"/>
          <w:szCs w:val="26"/>
        </w:rPr>
      </w:pPr>
      <w:r>
        <w:rPr>
          <w:rFonts w:ascii="Calibri" w:hAnsi="Calibri"/>
          <w:sz w:val="26"/>
          <w:szCs w:val="26"/>
        </w:rPr>
        <w:t>De klant heeft een website met alle informatie erop, maar dit moet ook in de APP komen. Door dit probleem is de klant naar Media Group 5 gestapt.</w:t>
      </w:r>
    </w:p>
    <w:p w14:paraId="6D7CA985" w14:textId="77777777" w:rsidR="006E1594" w:rsidRPr="006E16B8" w:rsidRDefault="006E1594" w:rsidP="004B6FFC">
      <w:pPr>
        <w:rPr>
          <w:rFonts w:ascii="Calibri" w:hAnsi="Calibri"/>
          <w:b/>
          <w:sz w:val="26"/>
          <w:szCs w:val="26"/>
        </w:rPr>
      </w:pPr>
      <w:r>
        <w:rPr>
          <w:rFonts w:ascii="Calibri" w:hAnsi="Calibri"/>
          <w:sz w:val="26"/>
          <w:szCs w:val="26"/>
        </w:rPr>
        <w:t>Er moet</w:t>
      </w:r>
      <w:r w:rsidR="00805594">
        <w:rPr>
          <w:rFonts w:ascii="Calibri" w:hAnsi="Calibri"/>
          <w:sz w:val="26"/>
          <w:szCs w:val="26"/>
        </w:rPr>
        <w:t xml:space="preserve"> een complete Mobile APP</w:t>
      </w:r>
      <w:r>
        <w:rPr>
          <w:rFonts w:ascii="Calibri" w:hAnsi="Calibri"/>
          <w:sz w:val="26"/>
          <w:szCs w:val="26"/>
        </w:rPr>
        <w:t xml:space="preserve"> staan met alle functionaliteiten die in de vorige hoofdstukken aan bod kwamen. De Mobile APP is bedoeld voor de </w:t>
      </w:r>
      <w:r w:rsidR="0010452B">
        <w:rPr>
          <w:rFonts w:ascii="Calibri" w:hAnsi="Calibri"/>
          <w:sz w:val="26"/>
          <w:szCs w:val="26"/>
        </w:rPr>
        <w:t>klanten die op voetbalreis gaan, zodat ze voldoende informatie hebben. Uiteindelijk moet</w:t>
      </w:r>
      <w:r>
        <w:rPr>
          <w:rFonts w:ascii="Calibri" w:hAnsi="Calibri"/>
          <w:sz w:val="26"/>
          <w:szCs w:val="26"/>
        </w:rPr>
        <w:t xml:space="preserve"> </w:t>
      </w:r>
      <w:r w:rsidR="0010452B">
        <w:rPr>
          <w:rFonts w:ascii="Calibri" w:hAnsi="Calibri"/>
          <w:sz w:val="26"/>
          <w:szCs w:val="26"/>
        </w:rPr>
        <w:t>er een</w:t>
      </w:r>
      <w:r w:rsidR="00805594">
        <w:rPr>
          <w:rFonts w:ascii="Calibri" w:hAnsi="Calibri"/>
          <w:sz w:val="26"/>
          <w:szCs w:val="26"/>
        </w:rPr>
        <w:t xml:space="preserve"> profesionele, Nederlandstalige, zelfde huisstyle Mobile APP staan die vooral veel informatie laat zien. </w:t>
      </w:r>
      <w:r w:rsidR="007C1749">
        <w:rPr>
          <w:rFonts w:ascii="Calibri" w:hAnsi="Calibri"/>
          <w:sz w:val="26"/>
          <w:szCs w:val="26"/>
        </w:rPr>
        <w:t>De 3 kleuren die er verplicht in de site te zien moeten zijn blauwe, oranje en wit. Tevens moet de Mobile APP echt professioneel overkomen.</w:t>
      </w:r>
    </w:p>
    <w:p w14:paraId="628040C9" w14:textId="77777777" w:rsidR="004B6FFC" w:rsidRDefault="004B6FFC" w:rsidP="004B6FFC"/>
    <w:p w14:paraId="6D424764" w14:textId="77777777" w:rsidR="004B6FFC" w:rsidRDefault="004B6FFC" w:rsidP="004B6FFC">
      <w:pPr>
        <w:pStyle w:val="Kop1"/>
      </w:pPr>
      <w:r>
        <w:br w:type="page"/>
      </w:r>
    </w:p>
    <w:p w14:paraId="22B9C882" w14:textId="77777777" w:rsidR="004B6FFC" w:rsidRDefault="004B6FFC" w:rsidP="004B6FFC">
      <w:pPr>
        <w:pStyle w:val="Kop1"/>
      </w:pPr>
      <w:bookmarkStart w:id="22" w:name="_Toc410070597"/>
      <w:bookmarkStart w:id="23" w:name="_Toc443647234"/>
      <w:r>
        <w:lastRenderedPageBreak/>
        <w:t xml:space="preserve">5.  </w:t>
      </w:r>
      <w:r w:rsidRPr="00593BC9">
        <w:t>Wireframe</w:t>
      </w:r>
      <w:bookmarkEnd w:id="22"/>
      <w:bookmarkEnd w:id="23"/>
    </w:p>
    <w:p w14:paraId="4C4DDC65" w14:textId="77777777" w:rsidR="004B6FFC" w:rsidRDefault="004B6FFC" w:rsidP="004B6FFC"/>
    <w:p w14:paraId="620CFF3B" w14:textId="77777777" w:rsidR="004B6FFC" w:rsidRPr="001E5A88" w:rsidRDefault="004B6FFC" w:rsidP="004B6FFC">
      <w:pPr>
        <w:rPr>
          <w:rFonts w:ascii="Calibri" w:hAnsi="Calibri"/>
          <w:sz w:val="26"/>
          <w:szCs w:val="26"/>
        </w:rPr>
      </w:pPr>
      <w:r w:rsidRPr="001E5A88">
        <w:rPr>
          <w:rFonts w:ascii="Calibri" w:hAnsi="Calibri"/>
          <w:sz w:val="26"/>
          <w:szCs w:val="26"/>
        </w:rPr>
        <w:t>Hieronder de wireframes en de uitleg bij elk aangewezen onderdeel.</w:t>
      </w:r>
    </w:p>
    <w:p w14:paraId="27A873E5" w14:textId="77777777" w:rsidR="004B6FFC" w:rsidRPr="00031B55" w:rsidRDefault="0045197E" w:rsidP="004B6FFC">
      <w:r>
        <w:rPr>
          <w:noProof/>
          <w:lang w:eastAsia="nl-NL"/>
        </w:rPr>
        <w:drawing>
          <wp:inline distT="0" distB="0" distL="0" distR="0" wp14:anchorId="4B98C3C1" wp14:editId="3E9A8DF8">
            <wp:extent cx="3865450" cy="5000668"/>
            <wp:effectExtent l="0" t="0" r="0" b="0"/>
            <wp:docPr id="6" name="Afbeelding 6" descr="Wireframes/Homepa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eframes/Homepage.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9529" cy="5018881"/>
                    </a:xfrm>
                    <a:prstGeom prst="rect">
                      <a:avLst/>
                    </a:prstGeom>
                    <a:noFill/>
                    <a:ln>
                      <a:noFill/>
                    </a:ln>
                  </pic:spPr>
                </pic:pic>
              </a:graphicData>
            </a:graphic>
          </wp:inline>
        </w:drawing>
      </w:r>
    </w:p>
    <w:p w14:paraId="0472DC88" w14:textId="77777777" w:rsidR="004B6FFC" w:rsidRPr="001E5A88" w:rsidRDefault="004B6FFC" w:rsidP="004B6FFC">
      <w:pPr>
        <w:rPr>
          <w:rFonts w:ascii="Calibri" w:hAnsi="Calibri"/>
          <w:sz w:val="26"/>
          <w:szCs w:val="26"/>
        </w:rPr>
      </w:pPr>
      <w:r w:rsidRPr="001E5A88">
        <w:rPr>
          <w:rFonts w:ascii="Calibri" w:hAnsi="Calibri"/>
          <w:sz w:val="26"/>
          <w:szCs w:val="26"/>
        </w:rPr>
        <w:t xml:space="preserve">1. </w:t>
      </w:r>
      <w:r w:rsidR="00F86F86">
        <w:rPr>
          <w:rFonts w:ascii="Calibri" w:hAnsi="Calibri"/>
          <w:sz w:val="26"/>
          <w:szCs w:val="26"/>
        </w:rPr>
        <w:t>Hier kan je klikken op het menu van de Mobile APP en het menu word dan geopend.</w:t>
      </w:r>
    </w:p>
    <w:p w14:paraId="4582F3B2" w14:textId="77777777" w:rsidR="004B6FFC" w:rsidRPr="001E5A88" w:rsidRDefault="004B6FFC" w:rsidP="004B6FFC">
      <w:pPr>
        <w:rPr>
          <w:rFonts w:ascii="Calibri" w:hAnsi="Calibri"/>
          <w:sz w:val="26"/>
          <w:szCs w:val="26"/>
        </w:rPr>
      </w:pPr>
      <w:r w:rsidRPr="001E5A88">
        <w:rPr>
          <w:rFonts w:ascii="Calibri" w:hAnsi="Calibri"/>
          <w:sz w:val="26"/>
          <w:szCs w:val="26"/>
        </w:rPr>
        <w:t xml:space="preserve">2. </w:t>
      </w:r>
      <w:r w:rsidR="0045197E">
        <w:rPr>
          <w:rFonts w:ascii="Calibri" w:hAnsi="Calibri"/>
          <w:sz w:val="26"/>
          <w:szCs w:val="26"/>
        </w:rPr>
        <w:t>Ruimte voor informatie over Voetbalsensatie</w:t>
      </w:r>
      <w:r w:rsidR="00F86F86">
        <w:rPr>
          <w:rFonts w:ascii="Calibri" w:hAnsi="Calibri"/>
          <w:sz w:val="26"/>
          <w:szCs w:val="26"/>
        </w:rPr>
        <w:t>.</w:t>
      </w:r>
    </w:p>
    <w:p w14:paraId="4BCBC689" w14:textId="77777777" w:rsidR="004B6FFC" w:rsidRDefault="004B6FFC" w:rsidP="004B6FFC">
      <w:pPr>
        <w:pStyle w:val="Kop1"/>
      </w:pPr>
    </w:p>
    <w:p w14:paraId="638C4B90" w14:textId="77777777" w:rsidR="004B6FFC" w:rsidRPr="00885F9F" w:rsidRDefault="004B6FFC" w:rsidP="004B6FFC"/>
    <w:p w14:paraId="183BAC54" w14:textId="77777777" w:rsidR="004B6FFC" w:rsidRDefault="00F20AB4" w:rsidP="004B6FFC">
      <w:pPr>
        <w:pStyle w:val="Kop1"/>
      </w:pPr>
      <w:bookmarkStart w:id="24" w:name="_Toc443647235"/>
      <w:r>
        <w:rPr>
          <w:noProof/>
        </w:rPr>
        <w:lastRenderedPageBreak/>
        <w:drawing>
          <wp:inline distT="0" distB="0" distL="0" distR="0" wp14:anchorId="4A45282D" wp14:editId="5A233251">
            <wp:extent cx="3982642" cy="5156926"/>
            <wp:effectExtent l="0" t="0" r="0" b="0"/>
            <wp:docPr id="9" name="Afbeelding 9" descr="Wireframes/Menu.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reframes/Menu.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9745" cy="5166123"/>
                    </a:xfrm>
                    <a:prstGeom prst="rect">
                      <a:avLst/>
                    </a:prstGeom>
                    <a:noFill/>
                    <a:ln>
                      <a:noFill/>
                    </a:ln>
                  </pic:spPr>
                </pic:pic>
              </a:graphicData>
            </a:graphic>
          </wp:inline>
        </w:drawing>
      </w:r>
      <w:bookmarkEnd w:id="24"/>
    </w:p>
    <w:p w14:paraId="444EE443" w14:textId="77777777" w:rsidR="004B6FFC" w:rsidRDefault="004B6FFC" w:rsidP="004B6FFC"/>
    <w:p w14:paraId="2197BEB3" w14:textId="77777777" w:rsidR="00F20AB4" w:rsidRPr="00F20AB4" w:rsidRDefault="00F20AB4" w:rsidP="00F20AB4">
      <w:pPr>
        <w:rPr>
          <w:rFonts w:ascii="Calibri" w:hAnsi="Calibri"/>
          <w:sz w:val="26"/>
          <w:szCs w:val="26"/>
        </w:rPr>
      </w:pPr>
      <w:r w:rsidRPr="00F20AB4">
        <w:rPr>
          <w:rFonts w:ascii="Calibri" w:hAnsi="Calibri"/>
          <w:sz w:val="26"/>
          <w:szCs w:val="26"/>
        </w:rPr>
        <w:t>1. Hier kan je klikken op het menu van de Mobile APP en het menu word dan geopend.</w:t>
      </w:r>
    </w:p>
    <w:p w14:paraId="557BA321" w14:textId="77777777" w:rsidR="00F20AB4" w:rsidRPr="00F20AB4" w:rsidRDefault="00F20AB4" w:rsidP="00F20AB4">
      <w:pPr>
        <w:rPr>
          <w:rFonts w:ascii="Calibri" w:hAnsi="Calibri"/>
          <w:sz w:val="26"/>
          <w:szCs w:val="26"/>
        </w:rPr>
      </w:pPr>
      <w:r w:rsidRPr="00F20AB4">
        <w:rPr>
          <w:rFonts w:ascii="Calibri" w:hAnsi="Calibri"/>
          <w:sz w:val="26"/>
          <w:szCs w:val="26"/>
        </w:rPr>
        <w:t>2. Ruimte voor informatie over Voetbalsensatie.</w:t>
      </w:r>
    </w:p>
    <w:p w14:paraId="032E1B7C" w14:textId="77777777" w:rsidR="004B6FFC" w:rsidRPr="00F20AB4" w:rsidRDefault="00F20AB4" w:rsidP="004B6FFC">
      <w:pPr>
        <w:rPr>
          <w:rFonts w:ascii="Calibri" w:hAnsi="Calibri"/>
          <w:sz w:val="26"/>
          <w:szCs w:val="26"/>
        </w:rPr>
      </w:pPr>
      <w:r w:rsidRPr="00F20AB4">
        <w:rPr>
          <w:rFonts w:ascii="Calibri" w:hAnsi="Calibri"/>
          <w:sz w:val="26"/>
          <w:szCs w:val="26"/>
        </w:rPr>
        <w:t>3. Voetbalsensatie Logo</w:t>
      </w:r>
    </w:p>
    <w:p w14:paraId="1AE10624" w14:textId="77777777" w:rsidR="004B6FFC" w:rsidRPr="00F20AB4" w:rsidRDefault="004B6FFC" w:rsidP="004B6FFC">
      <w:pPr>
        <w:rPr>
          <w:rFonts w:ascii="Calibri" w:hAnsi="Calibri"/>
          <w:sz w:val="26"/>
          <w:szCs w:val="26"/>
        </w:rPr>
      </w:pPr>
      <w:r w:rsidRPr="00F20AB4">
        <w:rPr>
          <w:rFonts w:ascii="Calibri" w:hAnsi="Calibri"/>
          <w:sz w:val="26"/>
          <w:szCs w:val="26"/>
        </w:rPr>
        <w:t xml:space="preserve">4. </w:t>
      </w:r>
      <w:r w:rsidR="00F20AB4" w:rsidRPr="00F20AB4">
        <w:rPr>
          <w:rFonts w:ascii="Calibri" w:hAnsi="Calibri"/>
          <w:sz w:val="26"/>
          <w:szCs w:val="26"/>
        </w:rPr>
        <w:t>Menu Items</w:t>
      </w:r>
    </w:p>
    <w:p w14:paraId="45B55F5C" w14:textId="77777777" w:rsidR="004B6FFC" w:rsidRPr="00F20AB4" w:rsidRDefault="004B6FFC" w:rsidP="004B6FFC">
      <w:pPr>
        <w:rPr>
          <w:rFonts w:ascii="Calibri" w:hAnsi="Calibri"/>
          <w:sz w:val="26"/>
          <w:szCs w:val="26"/>
        </w:rPr>
      </w:pPr>
      <w:r w:rsidRPr="00F20AB4">
        <w:rPr>
          <w:rFonts w:ascii="Calibri" w:hAnsi="Calibri"/>
          <w:sz w:val="26"/>
          <w:szCs w:val="26"/>
        </w:rPr>
        <w:t xml:space="preserve">5. </w:t>
      </w:r>
      <w:r w:rsidR="00F20AB4" w:rsidRPr="00F20AB4">
        <w:rPr>
          <w:rFonts w:ascii="Calibri" w:hAnsi="Calibri"/>
          <w:sz w:val="26"/>
          <w:szCs w:val="26"/>
        </w:rPr>
        <w:t>Social Media buttons</w:t>
      </w:r>
    </w:p>
    <w:p w14:paraId="5A181374" w14:textId="77777777" w:rsidR="004B6FFC" w:rsidRDefault="004B6FFC" w:rsidP="004B6FFC"/>
    <w:p w14:paraId="68AF2A78" w14:textId="77777777" w:rsidR="004B6FFC" w:rsidRDefault="004B6FFC" w:rsidP="004B6FFC">
      <w:pPr>
        <w:rPr>
          <w:noProof/>
          <w:lang w:eastAsia="nl-NL"/>
        </w:rPr>
      </w:pPr>
    </w:p>
    <w:p w14:paraId="22FD3BED" w14:textId="77777777" w:rsidR="004B6FFC" w:rsidRDefault="004B6FFC" w:rsidP="004B6FFC">
      <w:pPr>
        <w:rPr>
          <w:noProof/>
          <w:lang w:eastAsia="nl-NL"/>
        </w:rPr>
      </w:pPr>
    </w:p>
    <w:p w14:paraId="67F0B003" w14:textId="77777777" w:rsidR="004B6FFC" w:rsidRDefault="004B6FFC" w:rsidP="004B6FFC">
      <w:pPr>
        <w:rPr>
          <w:noProof/>
          <w:lang w:eastAsia="nl-NL"/>
        </w:rPr>
      </w:pPr>
    </w:p>
    <w:p w14:paraId="179D56C8" w14:textId="77777777" w:rsidR="004B6FFC" w:rsidRDefault="004B71C4" w:rsidP="004B6FFC">
      <w:pPr>
        <w:rPr>
          <w:noProof/>
          <w:lang w:eastAsia="nl-NL"/>
        </w:rPr>
      </w:pPr>
      <w:r>
        <w:rPr>
          <w:noProof/>
          <w:lang w:eastAsia="nl-NL"/>
        </w:rPr>
        <w:lastRenderedPageBreak/>
        <w:drawing>
          <wp:inline distT="0" distB="0" distL="0" distR="0" wp14:anchorId="134E43D1" wp14:editId="3C8C5C1A">
            <wp:extent cx="3753394" cy="4860084"/>
            <wp:effectExtent l="0" t="0" r="0" b="0"/>
            <wp:docPr id="10" name="Afbeelding 10" descr="Wireframes/Menu-Items-pag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reframes/Menu-Items-pages.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8441" cy="4879568"/>
                    </a:xfrm>
                    <a:prstGeom prst="rect">
                      <a:avLst/>
                    </a:prstGeom>
                    <a:noFill/>
                    <a:ln>
                      <a:noFill/>
                    </a:ln>
                  </pic:spPr>
                </pic:pic>
              </a:graphicData>
            </a:graphic>
          </wp:inline>
        </w:drawing>
      </w:r>
    </w:p>
    <w:p w14:paraId="0A16FB85" w14:textId="77777777" w:rsidR="004B6FFC" w:rsidRDefault="004B6FFC" w:rsidP="004B6FFC">
      <w:pPr>
        <w:rPr>
          <w:noProof/>
          <w:lang w:eastAsia="nl-NL"/>
        </w:rPr>
      </w:pPr>
    </w:p>
    <w:p w14:paraId="2EBBCE05" w14:textId="77777777" w:rsidR="004B6FFC" w:rsidRDefault="004B71C4" w:rsidP="004B71C4">
      <w:pPr>
        <w:rPr>
          <w:rFonts w:ascii="Calibri" w:hAnsi="Calibri"/>
          <w:noProof/>
          <w:sz w:val="26"/>
          <w:szCs w:val="26"/>
          <w:lang w:eastAsia="nl-NL"/>
        </w:rPr>
      </w:pPr>
      <w:r>
        <w:rPr>
          <w:rFonts w:ascii="Calibri" w:hAnsi="Calibri"/>
          <w:noProof/>
          <w:sz w:val="26"/>
          <w:szCs w:val="26"/>
          <w:lang w:eastAsia="nl-NL"/>
        </w:rPr>
        <w:t>6.Naam van de Menu-items</w:t>
      </w:r>
    </w:p>
    <w:p w14:paraId="75DB7233" w14:textId="77777777" w:rsidR="004B71C4" w:rsidRDefault="004B71C4" w:rsidP="004B71C4">
      <w:pPr>
        <w:rPr>
          <w:noProof/>
          <w:lang w:eastAsia="nl-NL"/>
        </w:rPr>
      </w:pPr>
      <w:r>
        <w:rPr>
          <w:rFonts w:ascii="Calibri" w:hAnsi="Calibri"/>
          <w:noProof/>
          <w:sz w:val="26"/>
          <w:szCs w:val="26"/>
          <w:lang w:eastAsia="nl-NL"/>
        </w:rPr>
        <w:t>7.Informatie van de Menu-items(bijvoorbeeld: Voetbalreizen, Vlucht, Hotel of Westrijdtickets).</w:t>
      </w:r>
    </w:p>
    <w:p w14:paraId="7EB90D4D" w14:textId="77777777" w:rsidR="004B6FFC" w:rsidRDefault="004B6FFC" w:rsidP="004B6FFC">
      <w:pPr>
        <w:rPr>
          <w:noProof/>
          <w:lang w:eastAsia="nl-NL"/>
        </w:rPr>
      </w:pPr>
    </w:p>
    <w:p w14:paraId="1C405011" w14:textId="77777777" w:rsidR="004B6FFC" w:rsidRDefault="004B6FFC" w:rsidP="004B6FFC">
      <w:pPr>
        <w:rPr>
          <w:noProof/>
          <w:lang w:eastAsia="nl-NL"/>
        </w:rPr>
      </w:pPr>
    </w:p>
    <w:p w14:paraId="6A4C50D9" w14:textId="77777777" w:rsidR="004B6FFC" w:rsidRDefault="004B6FFC" w:rsidP="004B6FFC"/>
    <w:p w14:paraId="0CC68946" w14:textId="77777777" w:rsidR="004B6FFC" w:rsidRDefault="004B6FFC" w:rsidP="004B6FFC"/>
    <w:p w14:paraId="378D003F" w14:textId="77777777" w:rsidR="004B6FFC" w:rsidRDefault="004B6FFC" w:rsidP="004B6FFC"/>
    <w:p w14:paraId="374F451B" w14:textId="77777777" w:rsidR="004B6FFC" w:rsidRPr="00BC6DC6" w:rsidRDefault="004B6FFC" w:rsidP="004B6FFC"/>
    <w:p w14:paraId="771AFCF0" w14:textId="77777777" w:rsidR="004B6FFC" w:rsidRDefault="004B6FFC" w:rsidP="004B6FFC">
      <w:pPr>
        <w:pStyle w:val="Kop1"/>
      </w:pPr>
    </w:p>
    <w:p w14:paraId="6166851D" w14:textId="77777777" w:rsidR="004B6FFC" w:rsidRDefault="004B6FFC" w:rsidP="004B6FFC"/>
    <w:p w14:paraId="350D822D" w14:textId="77777777" w:rsidR="004B6FFC" w:rsidRPr="004F52BA" w:rsidRDefault="004B6FFC" w:rsidP="004B6FFC"/>
    <w:p w14:paraId="6247CD9D" w14:textId="77777777" w:rsidR="004B6FFC" w:rsidRDefault="004B6FFC" w:rsidP="004B6FFC">
      <w:pPr>
        <w:pStyle w:val="Kop1"/>
      </w:pPr>
      <w:r>
        <w:t xml:space="preserve"> </w:t>
      </w:r>
      <w:bookmarkStart w:id="25" w:name="_Toc400023851"/>
      <w:bookmarkStart w:id="26" w:name="_Toc410070599"/>
      <w:bookmarkStart w:id="27" w:name="_Toc443647236"/>
      <w:r>
        <w:t>6. Navigatiestructuur</w:t>
      </w:r>
      <w:bookmarkEnd w:id="25"/>
      <w:bookmarkEnd w:id="26"/>
      <w:bookmarkEnd w:id="27"/>
    </w:p>
    <w:p w14:paraId="77A7F4FF" w14:textId="77777777" w:rsidR="004B6FFC" w:rsidRDefault="004B6FFC" w:rsidP="004B6FFC"/>
    <w:p w14:paraId="016EC93C" w14:textId="77777777" w:rsidR="004B6FFC" w:rsidRPr="00A610F3" w:rsidRDefault="004B6FFC" w:rsidP="004B6FFC">
      <w:pPr>
        <w:rPr>
          <w:rFonts w:ascii="Calibri" w:hAnsi="Calibri"/>
          <w:sz w:val="26"/>
          <w:szCs w:val="26"/>
        </w:rPr>
      </w:pPr>
      <w:r w:rsidRPr="00A610F3">
        <w:rPr>
          <w:rFonts w:ascii="Calibri" w:hAnsi="Calibri"/>
          <w:sz w:val="26"/>
          <w:szCs w:val="26"/>
        </w:rPr>
        <w:t>Hieronder de na</w:t>
      </w:r>
      <w:r w:rsidR="004B71C4">
        <w:rPr>
          <w:rFonts w:ascii="Calibri" w:hAnsi="Calibri"/>
          <w:sz w:val="26"/>
          <w:szCs w:val="26"/>
        </w:rPr>
        <w:t>vigatiestructuur voor de Mobile APP</w:t>
      </w:r>
      <w:r w:rsidRPr="00A610F3">
        <w:rPr>
          <w:rFonts w:ascii="Calibri" w:hAnsi="Calibri"/>
          <w:sz w:val="26"/>
          <w:szCs w:val="26"/>
        </w:rPr>
        <w:t>. Deze structuur zal een basis vormen op de wensen van de klant.</w:t>
      </w:r>
    </w:p>
    <w:p w14:paraId="122ABA2C" w14:textId="77777777" w:rsidR="004B6FFC" w:rsidRDefault="004B6FFC" w:rsidP="004B6FFC">
      <w:pPr>
        <w:pStyle w:val="Geenafstand"/>
      </w:pPr>
    </w:p>
    <w:p w14:paraId="0C34E662" w14:textId="77777777" w:rsidR="004B6FFC" w:rsidRPr="00B569EA" w:rsidRDefault="004B6FFC" w:rsidP="004B6FFC">
      <w:pPr>
        <w:pStyle w:val="Geenafstand"/>
        <w:rPr>
          <w:sz w:val="36"/>
          <w:szCs w:val="36"/>
        </w:rPr>
      </w:pPr>
      <w:r>
        <w:rPr>
          <w:sz w:val="36"/>
          <w:szCs w:val="36"/>
        </w:rPr>
        <w:t>Hom</w:t>
      </w:r>
      <w:r w:rsidR="004B71C4">
        <w:rPr>
          <w:sz w:val="36"/>
          <w:szCs w:val="36"/>
        </w:rPr>
        <w:t>e – Clubs – Hotels – Vlucht – Wedstrijdtickets – Service</w:t>
      </w:r>
      <w:r>
        <w:rPr>
          <w:sz w:val="36"/>
          <w:szCs w:val="36"/>
        </w:rPr>
        <w:t xml:space="preserve"> -Contact</w:t>
      </w:r>
    </w:p>
    <w:p w14:paraId="6476E5A6" w14:textId="77777777" w:rsidR="004B6FFC" w:rsidRDefault="004B6FFC" w:rsidP="004B6FFC">
      <w:pPr>
        <w:pStyle w:val="Kop1"/>
      </w:pPr>
    </w:p>
    <w:p w14:paraId="405501A9" w14:textId="77777777" w:rsidR="004B6FFC" w:rsidRDefault="004B6FFC" w:rsidP="004B6FFC">
      <w:pPr>
        <w:pStyle w:val="Kop1"/>
      </w:pPr>
    </w:p>
    <w:p w14:paraId="182D8537" w14:textId="77777777" w:rsidR="004B6FFC" w:rsidRDefault="004B6FFC" w:rsidP="004B6FFC"/>
    <w:p w14:paraId="255C5A23" w14:textId="77777777" w:rsidR="004B6FFC" w:rsidRDefault="004B6FFC" w:rsidP="004B6FFC"/>
    <w:p w14:paraId="62FAAB4F" w14:textId="77777777" w:rsidR="004B6FFC" w:rsidRDefault="004B6FFC" w:rsidP="004B6FFC"/>
    <w:p w14:paraId="458AD130" w14:textId="77777777" w:rsidR="004B6FFC" w:rsidRDefault="004B6FFC" w:rsidP="004B6FFC"/>
    <w:p w14:paraId="7987EFF5" w14:textId="77777777" w:rsidR="004B6FFC" w:rsidRDefault="004B6FFC" w:rsidP="004B6FFC"/>
    <w:p w14:paraId="6F0D7BD1" w14:textId="77777777" w:rsidR="004B6FFC" w:rsidRDefault="004B6FFC" w:rsidP="004B6FFC"/>
    <w:p w14:paraId="7353FDD4" w14:textId="77777777" w:rsidR="004B6FFC" w:rsidRDefault="004B6FFC" w:rsidP="004B6FFC"/>
    <w:p w14:paraId="783DA66C" w14:textId="77777777" w:rsidR="004B6FFC" w:rsidRDefault="004B6FFC" w:rsidP="004B6FFC"/>
    <w:p w14:paraId="7026798A" w14:textId="77777777" w:rsidR="004B6FFC" w:rsidRDefault="004B6FFC" w:rsidP="004B6FFC"/>
    <w:p w14:paraId="0F118A2A" w14:textId="77777777" w:rsidR="004B6FFC" w:rsidRDefault="004B6FFC" w:rsidP="004B6FFC"/>
    <w:p w14:paraId="2EEE1772" w14:textId="77777777" w:rsidR="004B6FFC" w:rsidRDefault="004B6FFC" w:rsidP="004B6FFC"/>
    <w:p w14:paraId="7F062E00" w14:textId="77777777" w:rsidR="004B6FFC" w:rsidRDefault="004B6FFC" w:rsidP="004B6FFC"/>
    <w:p w14:paraId="2B1FC20B" w14:textId="77777777" w:rsidR="004B6FFC" w:rsidRDefault="004B6FFC" w:rsidP="004B6FFC"/>
    <w:p w14:paraId="7C63E633" w14:textId="77777777" w:rsidR="004B6FFC" w:rsidRDefault="004B6FFC" w:rsidP="004B6FFC"/>
    <w:p w14:paraId="1F833A4D" w14:textId="77777777" w:rsidR="004B6FFC" w:rsidRDefault="004B6FFC" w:rsidP="004B6FFC">
      <w:pPr>
        <w:pStyle w:val="Kop1"/>
      </w:pPr>
    </w:p>
    <w:p w14:paraId="0860548C" w14:textId="77777777" w:rsidR="004B6FFC" w:rsidRPr="002D0C5C" w:rsidRDefault="004B6FFC" w:rsidP="004B6FFC"/>
    <w:p w14:paraId="729837A7" w14:textId="77777777" w:rsidR="0045197E" w:rsidRDefault="0045197E" w:rsidP="004B6FFC">
      <w:pPr>
        <w:pStyle w:val="Kop1"/>
      </w:pPr>
      <w:bookmarkStart w:id="28" w:name="_Toc410070600"/>
    </w:p>
    <w:p w14:paraId="549BF5BB" w14:textId="77777777" w:rsidR="004B6FFC" w:rsidRDefault="004B6FFC" w:rsidP="004B6FFC">
      <w:pPr>
        <w:pStyle w:val="Kop1"/>
      </w:pPr>
      <w:bookmarkStart w:id="29" w:name="_Toc443647237"/>
      <w:r>
        <w:t>7.</w:t>
      </w:r>
      <w:r>
        <w:tab/>
        <w:t>Benodigde apparatuur</w:t>
      </w:r>
      <w:bookmarkEnd w:id="28"/>
      <w:bookmarkEnd w:id="29"/>
    </w:p>
    <w:p w14:paraId="7E2EEEB5" w14:textId="77777777" w:rsidR="004B6FFC" w:rsidRPr="00A1709F" w:rsidRDefault="004B6FFC" w:rsidP="004B6FFC"/>
    <w:p w14:paraId="6988858B" w14:textId="77777777" w:rsidR="004B6FFC" w:rsidRPr="00A610F3" w:rsidRDefault="004B6FFC" w:rsidP="004B6FFC">
      <w:pPr>
        <w:pStyle w:val="Geenafstand"/>
        <w:rPr>
          <w:rFonts w:ascii="Calibri" w:hAnsi="Calibri"/>
          <w:sz w:val="26"/>
          <w:szCs w:val="26"/>
        </w:rPr>
      </w:pPr>
      <w:r w:rsidRPr="00A610F3">
        <w:rPr>
          <w:rFonts w:ascii="Calibri" w:hAnsi="Calibri"/>
          <w:sz w:val="26"/>
          <w:szCs w:val="26"/>
        </w:rPr>
        <w:t>Om dit project te realiseren zijn er een aantal benodigdheden nodig.</w:t>
      </w:r>
    </w:p>
    <w:p w14:paraId="35782600" w14:textId="77777777" w:rsidR="004B6FFC" w:rsidRPr="00A610F3" w:rsidRDefault="004B6FFC" w:rsidP="004B6FFC">
      <w:pPr>
        <w:pStyle w:val="Geenafstand"/>
        <w:rPr>
          <w:rFonts w:ascii="Calibri" w:hAnsi="Calibri"/>
          <w:sz w:val="26"/>
          <w:szCs w:val="26"/>
        </w:rPr>
      </w:pPr>
    </w:p>
    <w:p w14:paraId="5D56952E" w14:textId="77777777" w:rsidR="004B6FFC" w:rsidRPr="00A610F3" w:rsidRDefault="004B71C4" w:rsidP="004B6FFC">
      <w:pPr>
        <w:pStyle w:val="Geenafstand"/>
        <w:numPr>
          <w:ilvl w:val="0"/>
          <w:numId w:val="5"/>
        </w:numPr>
        <w:rPr>
          <w:rFonts w:ascii="Calibri" w:hAnsi="Calibri"/>
          <w:sz w:val="26"/>
          <w:szCs w:val="26"/>
        </w:rPr>
      </w:pPr>
      <w:r>
        <w:rPr>
          <w:rFonts w:ascii="Calibri" w:hAnsi="Calibri"/>
          <w:sz w:val="26"/>
          <w:szCs w:val="26"/>
        </w:rPr>
        <w:t>Phonegap</w:t>
      </w:r>
    </w:p>
    <w:p w14:paraId="5DA5F4FA" w14:textId="77777777" w:rsidR="004B6FFC" w:rsidRPr="00A610F3" w:rsidRDefault="004B6FFC" w:rsidP="004B6FFC">
      <w:pPr>
        <w:pStyle w:val="Geenafstand"/>
        <w:numPr>
          <w:ilvl w:val="0"/>
          <w:numId w:val="5"/>
        </w:numPr>
        <w:rPr>
          <w:rFonts w:ascii="Calibri" w:hAnsi="Calibri"/>
          <w:sz w:val="26"/>
          <w:szCs w:val="26"/>
        </w:rPr>
      </w:pPr>
      <w:r>
        <w:rPr>
          <w:rFonts w:ascii="Calibri" w:hAnsi="Calibri"/>
          <w:sz w:val="26"/>
          <w:szCs w:val="26"/>
        </w:rPr>
        <w:t>Sublime</w:t>
      </w:r>
    </w:p>
    <w:p w14:paraId="42B410E8" w14:textId="77777777" w:rsidR="004B6FFC" w:rsidRDefault="004B71C4" w:rsidP="004B6FFC">
      <w:pPr>
        <w:pStyle w:val="Geenafstand"/>
        <w:numPr>
          <w:ilvl w:val="0"/>
          <w:numId w:val="5"/>
        </w:numPr>
        <w:rPr>
          <w:rFonts w:ascii="Calibri" w:hAnsi="Calibri"/>
          <w:sz w:val="26"/>
          <w:szCs w:val="26"/>
        </w:rPr>
      </w:pPr>
      <w:r>
        <w:rPr>
          <w:rFonts w:ascii="Calibri" w:hAnsi="Calibri"/>
          <w:sz w:val="26"/>
          <w:szCs w:val="26"/>
        </w:rPr>
        <w:t>JQuery Mobile</w:t>
      </w:r>
    </w:p>
    <w:p w14:paraId="10F97850" w14:textId="77777777" w:rsidR="004B71C4" w:rsidRDefault="004B71C4" w:rsidP="004B6FFC">
      <w:pPr>
        <w:pStyle w:val="Geenafstand"/>
        <w:numPr>
          <w:ilvl w:val="0"/>
          <w:numId w:val="5"/>
        </w:numPr>
        <w:rPr>
          <w:rFonts w:ascii="Calibri" w:hAnsi="Calibri"/>
          <w:sz w:val="26"/>
          <w:szCs w:val="26"/>
        </w:rPr>
      </w:pPr>
      <w:r>
        <w:rPr>
          <w:rFonts w:ascii="Calibri" w:hAnsi="Calibri"/>
          <w:sz w:val="26"/>
          <w:szCs w:val="26"/>
        </w:rPr>
        <w:t>IOS Simulator</w:t>
      </w:r>
    </w:p>
    <w:p w14:paraId="4D895B58" w14:textId="77777777" w:rsidR="004B71C4" w:rsidRDefault="004B71C4" w:rsidP="004B6FFC">
      <w:pPr>
        <w:pStyle w:val="Geenafstand"/>
        <w:numPr>
          <w:ilvl w:val="0"/>
          <w:numId w:val="5"/>
        </w:numPr>
        <w:rPr>
          <w:rFonts w:ascii="Calibri" w:hAnsi="Calibri"/>
          <w:sz w:val="26"/>
          <w:szCs w:val="26"/>
        </w:rPr>
      </w:pPr>
      <w:r>
        <w:rPr>
          <w:rFonts w:ascii="Calibri" w:hAnsi="Calibri"/>
          <w:sz w:val="26"/>
          <w:szCs w:val="26"/>
        </w:rPr>
        <w:t>Informatie vanuit Voetbalsensatie</w:t>
      </w:r>
    </w:p>
    <w:p w14:paraId="29822758" w14:textId="77777777" w:rsidR="004B6FFC" w:rsidRPr="00A610F3" w:rsidRDefault="004B6FFC" w:rsidP="004B6FFC">
      <w:pPr>
        <w:pStyle w:val="Geenafstand"/>
        <w:numPr>
          <w:ilvl w:val="0"/>
          <w:numId w:val="5"/>
        </w:numPr>
        <w:rPr>
          <w:rFonts w:ascii="Calibri" w:hAnsi="Calibri"/>
          <w:sz w:val="26"/>
          <w:szCs w:val="26"/>
        </w:rPr>
      </w:pPr>
      <w:r>
        <w:rPr>
          <w:rFonts w:ascii="Calibri" w:hAnsi="Calibri"/>
          <w:sz w:val="26"/>
          <w:szCs w:val="26"/>
        </w:rPr>
        <w:t>Internet</w:t>
      </w:r>
    </w:p>
    <w:p w14:paraId="012C35C9" w14:textId="77777777" w:rsidR="004B6FFC" w:rsidRDefault="004B6FFC" w:rsidP="004B6FFC">
      <w:pPr>
        <w:pStyle w:val="Geenafstand"/>
        <w:ind w:left="720"/>
      </w:pPr>
    </w:p>
    <w:p w14:paraId="18181931" w14:textId="77777777" w:rsidR="004B6FFC" w:rsidRDefault="004B6FFC" w:rsidP="004B6FFC"/>
    <w:p w14:paraId="6F8B36FA" w14:textId="77777777" w:rsidR="004B6FFC" w:rsidRDefault="004B6FFC" w:rsidP="004B6FFC"/>
    <w:p w14:paraId="4AC919C8" w14:textId="77777777" w:rsidR="004B6FFC" w:rsidRDefault="004B6FFC" w:rsidP="004B6FFC"/>
    <w:p w14:paraId="1FEEE0C1" w14:textId="77777777" w:rsidR="004B6FFC" w:rsidRDefault="004B6FFC" w:rsidP="004B6FFC"/>
    <w:p w14:paraId="2A311073" w14:textId="77777777" w:rsidR="004B6FFC" w:rsidRDefault="004B6FFC" w:rsidP="004B6FFC"/>
    <w:p w14:paraId="3750D86E" w14:textId="77777777" w:rsidR="004B6FFC" w:rsidRDefault="004B6FFC" w:rsidP="004B6FFC"/>
    <w:p w14:paraId="338BC6D5" w14:textId="77777777" w:rsidR="004B6FFC" w:rsidRDefault="004B6FFC" w:rsidP="004B6FFC"/>
    <w:p w14:paraId="1457AF2D" w14:textId="77777777" w:rsidR="004B6FFC" w:rsidRDefault="004B6FFC" w:rsidP="004B6FFC"/>
    <w:p w14:paraId="02E80401" w14:textId="77777777" w:rsidR="004B6FFC" w:rsidRDefault="004B6FFC" w:rsidP="004B6FFC"/>
    <w:p w14:paraId="19EE45C0" w14:textId="77777777" w:rsidR="004B6FFC" w:rsidRDefault="004B6FFC" w:rsidP="004B6FFC"/>
    <w:p w14:paraId="64F690BF" w14:textId="77777777" w:rsidR="004B6FFC" w:rsidRDefault="004B6FFC" w:rsidP="004B6FFC"/>
    <w:p w14:paraId="621BD07E" w14:textId="77777777" w:rsidR="004B6FFC" w:rsidRDefault="004B6FFC" w:rsidP="004B6FFC"/>
    <w:p w14:paraId="601A5B32" w14:textId="77777777" w:rsidR="004B6FFC" w:rsidRDefault="004B6FFC" w:rsidP="004B6FFC"/>
    <w:p w14:paraId="6E297CCE" w14:textId="77777777" w:rsidR="004B6FFC" w:rsidRDefault="004B6FFC" w:rsidP="004B6FFC"/>
    <w:p w14:paraId="48A5DD67" w14:textId="77777777" w:rsidR="004B6FFC" w:rsidRDefault="004B6FFC" w:rsidP="004B6FFC"/>
    <w:p w14:paraId="1E2B87EB" w14:textId="77777777" w:rsidR="004B6FFC" w:rsidRDefault="004B6FFC" w:rsidP="004B6FFC"/>
    <w:p w14:paraId="070A1180" w14:textId="77777777" w:rsidR="004B6FFC" w:rsidRDefault="004B6FFC" w:rsidP="004B6FFC"/>
    <w:p w14:paraId="284E07C9" w14:textId="77777777" w:rsidR="004B6FFC" w:rsidRDefault="004B6FFC" w:rsidP="004B6FFC"/>
    <w:p w14:paraId="548D6AE8" w14:textId="77777777" w:rsidR="004B6FFC" w:rsidRDefault="004B6FFC" w:rsidP="004B6FFC"/>
    <w:p w14:paraId="504B2BA9" w14:textId="77777777" w:rsidR="004B6FFC" w:rsidRDefault="004B6FFC" w:rsidP="004B6FFC">
      <w:pPr>
        <w:pStyle w:val="Kop1"/>
      </w:pPr>
      <w:bookmarkStart w:id="30" w:name="_Toc410070601"/>
      <w:bookmarkStart w:id="31" w:name="_Toc443647238"/>
      <w:r>
        <w:lastRenderedPageBreak/>
        <w:t>8.</w:t>
      </w:r>
      <w:r>
        <w:tab/>
        <w:t>Organisatorische consequenties</w:t>
      </w:r>
      <w:bookmarkEnd w:id="30"/>
      <w:bookmarkEnd w:id="31"/>
    </w:p>
    <w:p w14:paraId="6ED6C304" w14:textId="77777777" w:rsidR="004B6FFC" w:rsidRDefault="004B6FFC" w:rsidP="004B6FFC"/>
    <w:p w14:paraId="40045B60" w14:textId="77777777" w:rsidR="004B71C4" w:rsidRPr="00A610F3" w:rsidRDefault="004B71C4" w:rsidP="004B6FFC">
      <w:pPr>
        <w:rPr>
          <w:rFonts w:ascii="Calibri" w:hAnsi="Calibri"/>
          <w:sz w:val="26"/>
          <w:szCs w:val="26"/>
        </w:rPr>
      </w:pPr>
      <w:r>
        <w:rPr>
          <w:rFonts w:ascii="Calibri" w:hAnsi="Calibri"/>
          <w:sz w:val="26"/>
          <w:szCs w:val="26"/>
        </w:rPr>
        <w:t>Voor diegenen die met het uiteindelijke product gaan werken of dit willen gaan beheren is kennis nodig met Phonegap, Jquery Mobile en programmeer talen.</w:t>
      </w:r>
    </w:p>
    <w:p w14:paraId="02325383" w14:textId="77777777" w:rsidR="004B6FFC" w:rsidRDefault="004B6FFC" w:rsidP="004B6FFC"/>
    <w:p w14:paraId="5FBA6FB3" w14:textId="77777777" w:rsidR="004B6FFC" w:rsidRDefault="004B6FFC" w:rsidP="004B6FFC"/>
    <w:p w14:paraId="0E5C1F31" w14:textId="77777777" w:rsidR="004B6FFC" w:rsidRDefault="004B6FFC" w:rsidP="004B6FFC"/>
    <w:p w14:paraId="7F255A43" w14:textId="77777777" w:rsidR="004B6FFC" w:rsidRDefault="004B6FFC" w:rsidP="004B6FFC"/>
    <w:p w14:paraId="5704B6C6" w14:textId="77777777" w:rsidR="004B6FFC" w:rsidRDefault="004B6FFC" w:rsidP="004B6FFC"/>
    <w:p w14:paraId="6AE49C46" w14:textId="77777777" w:rsidR="004B6FFC" w:rsidRDefault="004B6FFC" w:rsidP="004B6FFC"/>
    <w:p w14:paraId="5F4C1B2B" w14:textId="77777777" w:rsidR="004B6FFC" w:rsidRDefault="004B6FFC" w:rsidP="004B6FFC"/>
    <w:p w14:paraId="05BB36A3" w14:textId="77777777" w:rsidR="004B6FFC" w:rsidRDefault="004B6FFC" w:rsidP="004B6FFC"/>
    <w:p w14:paraId="7A2BC1E9" w14:textId="77777777" w:rsidR="004B6FFC" w:rsidRDefault="004B6FFC" w:rsidP="004B6FFC"/>
    <w:p w14:paraId="7BBAF869" w14:textId="77777777" w:rsidR="004B6FFC" w:rsidRDefault="004B6FFC" w:rsidP="004B6FFC"/>
    <w:p w14:paraId="4ED8BC38" w14:textId="77777777" w:rsidR="004B6FFC" w:rsidRDefault="004B6FFC" w:rsidP="004B6FFC"/>
    <w:p w14:paraId="6BB995B8" w14:textId="77777777" w:rsidR="004B6FFC" w:rsidRDefault="004B6FFC" w:rsidP="004B6FFC"/>
    <w:p w14:paraId="49B1AAD4" w14:textId="77777777" w:rsidR="004B6FFC" w:rsidRDefault="004B6FFC" w:rsidP="004B6FFC"/>
    <w:p w14:paraId="3FF371F0" w14:textId="77777777" w:rsidR="004B6FFC" w:rsidRDefault="004B6FFC" w:rsidP="004B6FFC"/>
    <w:p w14:paraId="7966E5BE" w14:textId="77777777" w:rsidR="004B6FFC" w:rsidRDefault="004B6FFC" w:rsidP="004B6FFC"/>
    <w:p w14:paraId="7B8896E4" w14:textId="77777777" w:rsidR="004B6FFC" w:rsidRDefault="004B6FFC" w:rsidP="004B6FFC"/>
    <w:p w14:paraId="4211A62F" w14:textId="77777777" w:rsidR="004B6FFC" w:rsidRDefault="004B6FFC" w:rsidP="004B6FFC"/>
    <w:p w14:paraId="3A212E91" w14:textId="77777777" w:rsidR="004B6FFC" w:rsidRDefault="004B6FFC" w:rsidP="004B6FFC"/>
    <w:p w14:paraId="2604542F" w14:textId="77777777" w:rsidR="004B6FFC" w:rsidRDefault="004B6FFC" w:rsidP="004B6FFC"/>
    <w:p w14:paraId="0F1E4AF2" w14:textId="77777777" w:rsidR="004B6FFC" w:rsidRDefault="004B6FFC" w:rsidP="004B6FFC"/>
    <w:p w14:paraId="182DDE6A" w14:textId="77777777" w:rsidR="004B71C4" w:rsidRDefault="004B71C4" w:rsidP="004B6FFC">
      <w:pPr>
        <w:pStyle w:val="Kop1"/>
      </w:pPr>
      <w:bookmarkStart w:id="32" w:name="_Toc410070602"/>
    </w:p>
    <w:p w14:paraId="32BA3A56" w14:textId="77777777" w:rsidR="004B71C4" w:rsidRPr="004B71C4" w:rsidRDefault="004B71C4" w:rsidP="004B71C4"/>
    <w:p w14:paraId="2D5CC711" w14:textId="77777777" w:rsidR="004B6FFC" w:rsidRDefault="004B6FFC" w:rsidP="004B6FFC">
      <w:pPr>
        <w:pStyle w:val="Kop1"/>
      </w:pPr>
      <w:bookmarkStart w:id="33" w:name="_Toc443647239"/>
      <w:r>
        <w:lastRenderedPageBreak/>
        <w:t>9.</w:t>
      </w:r>
      <w:r>
        <w:tab/>
        <w:t>Gebruikte bronnen</w:t>
      </w:r>
      <w:bookmarkEnd w:id="32"/>
      <w:bookmarkEnd w:id="33"/>
    </w:p>
    <w:p w14:paraId="5B4D9823" w14:textId="77777777" w:rsidR="004B6FFC" w:rsidRDefault="004B6FFC" w:rsidP="004B6FFC"/>
    <w:p w14:paraId="4AD26310" w14:textId="77777777" w:rsidR="004B6FFC" w:rsidRPr="00A610F3" w:rsidRDefault="004B6FFC" w:rsidP="004B6FFC">
      <w:pPr>
        <w:rPr>
          <w:rFonts w:ascii="Calibri" w:hAnsi="Calibri"/>
          <w:sz w:val="26"/>
          <w:szCs w:val="26"/>
        </w:rPr>
      </w:pPr>
      <w:r w:rsidRPr="00A610F3">
        <w:rPr>
          <w:rFonts w:ascii="Calibri" w:hAnsi="Calibri"/>
          <w:sz w:val="26"/>
          <w:szCs w:val="26"/>
        </w:rPr>
        <w:t>Voor de realisatie van dit Functioneel ontwerp zijn er een aantal bronnen gebruikt waar de informatie vandaan komt.</w:t>
      </w:r>
    </w:p>
    <w:p w14:paraId="042F2951" w14:textId="77777777" w:rsidR="004B6FFC" w:rsidRPr="00A610F3" w:rsidRDefault="004B6FFC" w:rsidP="004B6FFC">
      <w:pPr>
        <w:rPr>
          <w:rFonts w:ascii="Calibri" w:hAnsi="Calibri"/>
          <w:sz w:val="26"/>
          <w:szCs w:val="26"/>
        </w:rPr>
      </w:pPr>
    </w:p>
    <w:p w14:paraId="2050CD5D" w14:textId="77777777" w:rsidR="004B6FFC" w:rsidRPr="00A610F3" w:rsidRDefault="004B6FFC" w:rsidP="004B6FFC">
      <w:pPr>
        <w:pStyle w:val="Lijstalinea"/>
        <w:numPr>
          <w:ilvl w:val="0"/>
          <w:numId w:val="5"/>
        </w:numPr>
        <w:spacing w:after="0"/>
        <w:rPr>
          <w:rFonts w:ascii="Calibri" w:hAnsi="Calibri"/>
          <w:sz w:val="26"/>
          <w:szCs w:val="26"/>
        </w:rPr>
      </w:pPr>
      <w:r w:rsidRPr="00A610F3">
        <w:rPr>
          <w:rFonts w:ascii="Calibri" w:hAnsi="Calibri"/>
          <w:sz w:val="26"/>
          <w:szCs w:val="26"/>
        </w:rPr>
        <w:t>Initiatie gesprek met de klant</w:t>
      </w:r>
    </w:p>
    <w:p w14:paraId="56E32075" w14:textId="77777777" w:rsidR="004B6FFC" w:rsidRPr="00A610F3" w:rsidRDefault="004B6FFC" w:rsidP="004B6FFC">
      <w:pPr>
        <w:pStyle w:val="Lijstalinea"/>
        <w:numPr>
          <w:ilvl w:val="0"/>
          <w:numId w:val="5"/>
        </w:numPr>
        <w:spacing w:after="0"/>
        <w:rPr>
          <w:rFonts w:ascii="Calibri" w:hAnsi="Calibri"/>
          <w:sz w:val="26"/>
          <w:szCs w:val="26"/>
        </w:rPr>
      </w:pPr>
      <w:r w:rsidRPr="00A610F3">
        <w:rPr>
          <w:rFonts w:ascii="Calibri" w:hAnsi="Calibri"/>
          <w:sz w:val="26"/>
          <w:szCs w:val="26"/>
        </w:rPr>
        <w:t>Plan van Aanpak</w:t>
      </w:r>
    </w:p>
    <w:p w14:paraId="626100C5" w14:textId="77777777" w:rsidR="004B6FFC" w:rsidRPr="00A610F3" w:rsidRDefault="004B6FFC" w:rsidP="004B6FFC">
      <w:pPr>
        <w:pStyle w:val="Lijstalinea"/>
        <w:numPr>
          <w:ilvl w:val="0"/>
          <w:numId w:val="5"/>
        </w:numPr>
        <w:spacing w:after="0"/>
        <w:rPr>
          <w:rFonts w:ascii="Calibri" w:hAnsi="Calibri"/>
          <w:sz w:val="26"/>
          <w:szCs w:val="26"/>
        </w:rPr>
      </w:pPr>
      <w:r w:rsidRPr="00A610F3">
        <w:rPr>
          <w:rFonts w:ascii="Calibri" w:hAnsi="Calibri"/>
          <w:sz w:val="26"/>
          <w:szCs w:val="26"/>
        </w:rPr>
        <w:t>Concept</w:t>
      </w:r>
    </w:p>
    <w:p w14:paraId="3E675E5B" w14:textId="77777777" w:rsidR="004B6FFC" w:rsidRPr="00820C6C" w:rsidRDefault="004B6FFC" w:rsidP="004B6FFC"/>
    <w:p w14:paraId="1E9BAC44" w14:textId="77777777" w:rsidR="004B6FFC" w:rsidRPr="00DB2C03" w:rsidRDefault="004B6FFC" w:rsidP="004B6FFC">
      <w:pPr>
        <w:rPr>
          <w:rFonts w:ascii="Calibri" w:hAnsi="Calibri" w:cs="Calibri"/>
        </w:rPr>
      </w:pPr>
    </w:p>
    <w:p w14:paraId="552C730F" w14:textId="77777777" w:rsidR="004B6FFC" w:rsidRDefault="004B6FFC" w:rsidP="004B6FFC"/>
    <w:p w14:paraId="2546F5CB" w14:textId="77777777" w:rsidR="004B6FFC" w:rsidRDefault="004B6FFC" w:rsidP="004B6FFC"/>
    <w:p w14:paraId="2E504371" w14:textId="77777777" w:rsidR="004B6FFC" w:rsidRDefault="004B6FFC" w:rsidP="004B6FFC"/>
    <w:p w14:paraId="5837FF98" w14:textId="77777777" w:rsidR="004B6FFC" w:rsidRDefault="004B6FFC" w:rsidP="004B6FFC"/>
    <w:p w14:paraId="7755573D" w14:textId="77777777" w:rsidR="004B6FFC" w:rsidRDefault="004B6FFC" w:rsidP="004B6FFC"/>
    <w:p w14:paraId="2000A404" w14:textId="77777777" w:rsidR="004B6FFC" w:rsidRDefault="004B6FFC" w:rsidP="004B6FFC"/>
    <w:p w14:paraId="53A0F3CF" w14:textId="77777777" w:rsidR="004B6FFC" w:rsidRDefault="004B6FFC" w:rsidP="004B6FFC"/>
    <w:p w14:paraId="60B63B8A" w14:textId="77777777" w:rsidR="004B6FFC" w:rsidRDefault="004B6FFC" w:rsidP="004B6FFC"/>
    <w:p w14:paraId="4A171A30" w14:textId="77777777" w:rsidR="004B6FFC" w:rsidRDefault="004B6FFC" w:rsidP="004B6FFC"/>
    <w:p w14:paraId="73548358" w14:textId="77777777" w:rsidR="004B6FFC" w:rsidRDefault="004B6FFC" w:rsidP="004B6FFC"/>
    <w:p w14:paraId="0C3FB3FE" w14:textId="77777777" w:rsidR="004B6FFC" w:rsidRDefault="004B6FFC" w:rsidP="004B6FFC"/>
    <w:p w14:paraId="02E8D5D8" w14:textId="77777777" w:rsidR="004B6FFC" w:rsidRDefault="004B6FFC" w:rsidP="004B6FFC"/>
    <w:p w14:paraId="39606648" w14:textId="77777777" w:rsidR="004B6FFC" w:rsidRDefault="004B6FFC" w:rsidP="004B6FFC"/>
    <w:p w14:paraId="4240B572" w14:textId="77777777" w:rsidR="004B6FFC" w:rsidRDefault="004B6FFC" w:rsidP="004B6FFC"/>
    <w:p w14:paraId="477DA65D" w14:textId="77777777" w:rsidR="00AF5E47" w:rsidRPr="00AF5E47" w:rsidRDefault="00AF5E47" w:rsidP="00AF5E47"/>
    <w:p w14:paraId="3A64105B" w14:textId="77777777" w:rsidR="00AF5E47" w:rsidRPr="00AF5E47" w:rsidRDefault="00AF5E47" w:rsidP="00AF5E47"/>
    <w:p w14:paraId="2BD45358" w14:textId="77777777" w:rsidR="00CF32AB" w:rsidRPr="004B6FFC" w:rsidRDefault="00CF32AB" w:rsidP="004B6FFC">
      <w:pPr>
        <w:tabs>
          <w:tab w:val="left" w:pos="5880"/>
        </w:tabs>
      </w:pPr>
    </w:p>
    <w:sectPr w:rsidR="00CF32AB" w:rsidRPr="004B6FFC" w:rsidSect="00BA0B41">
      <w:type w:val="oddPage"/>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F51A8" w14:textId="77777777" w:rsidR="00780D58" w:rsidRDefault="00780D58" w:rsidP="001F23EF">
      <w:pPr>
        <w:spacing w:after="0" w:line="240" w:lineRule="auto"/>
      </w:pPr>
      <w:r>
        <w:separator/>
      </w:r>
    </w:p>
  </w:endnote>
  <w:endnote w:type="continuationSeparator" w:id="0">
    <w:p w14:paraId="10D028FD" w14:textId="77777777" w:rsidR="00780D58" w:rsidRDefault="00780D58" w:rsidP="001F2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423605"/>
      <w:docPartObj>
        <w:docPartGallery w:val="Page Numbers (Bottom of Page)"/>
        <w:docPartUnique/>
      </w:docPartObj>
    </w:sdtPr>
    <w:sdtEndPr/>
    <w:sdtContent>
      <w:p w14:paraId="5BF52EF2" w14:textId="77777777" w:rsidR="00AF5E47" w:rsidRDefault="00AF5E47">
        <w:pPr>
          <w:pStyle w:val="Voettekst"/>
          <w:jc w:val="right"/>
        </w:pPr>
        <w:r>
          <w:fldChar w:fldCharType="begin"/>
        </w:r>
        <w:r>
          <w:instrText>PAGE   \* MERGEFORMAT</w:instrText>
        </w:r>
        <w:r>
          <w:fldChar w:fldCharType="separate"/>
        </w:r>
        <w:r w:rsidR="00E24C47">
          <w:rPr>
            <w:noProof/>
          </w:rPr>
          <w:t>10</w:t>
        </w:r>
        <w:r>
          <w:fldChar w:fldCharType="end"/>
        </w:r>
      </w:p>
    </w:sdtContent>
  </w:sdt>
  <w:p w14:paraId="6816E655" w14:textId="77777777" w:rsidR="003F01B0" w:rsidRDefault="00E24C47" w:rsidP="00E24C47">
    <w:pPr>
      <w:pStyle w:val="Voettekst"/>
      <w:tabs>
        <w:tab w:val="clear" w:pos="9072"/>
        <w:tab w:val="left" w:pos="3525"/>
      </w:tabs>
    </w:pPr>
    <w:r>
      <w:t>Dean Vermeulen en Mitc</w:t>
    </w:r>
    <w:r>
      <w:t xml:space="preserve">h Walravens     </w:t>
    </w:r>
    <w:r>
      <w:tab/>
      <w:t>Functioneel ontwerp</w:t>
    </w:r>
    <w:r>
      <w:t xml:space="preserve">     Voetbalsensatie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A79C7" w14:textId="77777777" w:rsidR="008424BE" w:rsidRDefault="008424BE">
    <w:pPr>
      <w:pStyle w:val="Voettekst"/>
    </w:pPr>
  </w:p>
  <w:p w14:paraId="0F3E99F1" w14:textId="77777777" w:rsidR="008424BE" w:rsidRDefault="008424BE">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304BB" w14:textId="77777777" w:rsidR="00780D58" w:rsidRDefault="00780D58" w:rsidP="001F23EF">
      <w:pPr>
        <w:spacing w:after="0" w:line="240" w:lineRule="auto"/>
      </w:pPr>
      <w:r>
        <w:separator/>
      </w:r>
    </w:p>
  </w:footnote>
  <w:footnote w:type="continuationSeparator" w:id="0">
    <w:p w14:paraId="2964612F" w14:textId="77777777" w:rsidR="00780D58" w:rsidRDefault="00780D58" w:rsidP="001F23E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0E3A3" w14:textId="77777777" w:rsidR="001F23EF" w:rsidRDefault="00622891">
    <w:pPr>
      <w:pStyle w:val="Koptekst"/>
    </w:pPr>
    <w:r>
      <w:rPr>
        <w:noProof/>
        <w:lang w:eastAsia="nl-NL"/>
      </w:rPr>
      <w:drawing>
        <wp:anchor distT="0" distB="0" distL="114300" distR="114300" simplePos="0" relativeHeight="251658240" behindDoc="0" locked="0" layoutInCell="1" allowOverlap="1" wp14:anchorId="5C25A153" wp14:editId="2AAAC485">
          <wp:simplePos x="0" y="0"/>
          <wp:positionH relativeFrom="column">
            <wp:posOffset>4295140</wp:posOffset>
          </wp:positionH>
          <wp:positionV relativeFrom="paragraph">
            <wp:posOffset>-104140</wp:posOffset>
          </wp:positionV>
          <wp:extent cx="1934210" cy="273050"/>
          <wp:effectExtent l="0" t="0" r="0" b="6350"/>
          <wp:wrapTight wrapText="bothSides">
            <wp:wrapPolygon edited="0">
              <wp:start x="0" y="0"/>
              <wp:lineTo x="0" y="20093"/>
              <wp:lineTo x="21274" y="20093"/>
              <wp:lineTo x="21274" y="0"/>
              <wp:lineTo x="0" y="0"/>
            </wp:wrapPolygon>
          </wp:wrapTight>
          <wp:docPr id="2" name="Afbeelding 2"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27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1B0">
      <w:tab/>
    </w:r>
    <w:r w:rsidR="003F01B0">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BE14C" w14:textId="77777777" w:rsidR="001F23EF" w:rsidRDefault="00A979CA" w:rsidP="001F23EF">
    <w:pPr>
      <w:pStyle w:val="Koptekst"/>
      <w:tabs>
        <w:tab w:val="clear" w:pos="4536"/>
        <w:tab w:val="clear" w:pos="9072"/>
        <w:tab w:val="left" w:pos="930"/>
      </w:tabs>
    </w:pPr>
    <w:r>
      <w:tab/>
    </w:r>
    <w:r>
      <w:tab/>
    </w:r>
    <w:r>
      <w:tab/>
    </w:r>
    <w:r>
      <w:tab/>
    </w:r>
    <w:r>
      <w:tab/>
    </w:r>
    <w:r>
      <w:tab/>
    </w:r>
    <w:r>
      <w:tab/>
    </w:r>
    <w:r>
      <w:tab/>
    </w:r>
    <w:r w:rsidR="001F23EF">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2"/>
    <w:lvl w:ilvl="0">
      <w:start w:val="23"/>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4"/>
    <w:multiLevelType w:val="multilevel"/>
    <w:tmpl w:val="00000004"/>
    <w:name w:val="WW8Num3"/>
    <w:lvl w:ilvl="0">
      <w:start w:val="23"/>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214C068C"/>
    <w:multiLevelType w:val="multilevel"/>
    <w:tmpl w:val="4D14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ED1961"/>
    <w:multiLevelType w:val="hybridMultilevel"/>
    <w:tmpl w:val="2EA02482"/>
    <w:lvl w:ilvl="0" w:tplc="4F7E1E20">
      <w:start w:val="3"/>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532284A"/>
    <w:multiLevelType w:val="hybridMultilevel"/>
    <w:tmpl w:val="888A7606"/>
    <w:lvl w:ilvl="0" w:tplc="6AA6F0E8">
      <w:start w:val="6"/>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55D5221"/>
    <w:multiLevelType w:val="hybridMultilevel"/>
    <w:tmpl w:val="42CE4580"/>
    <w:lvl w:ilvl="0" w:tplc="0E4829A6">
      <w:numFmt w:val="bullet"/>
      <w:lvlText w:val="-"/>
      <w:lvlJc w:val="left"/>
      <w:pPr>
        <w:ind w:left="720" w:hanging="36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CD5"/>
    <w:rsid w:val="00023197"/>
    <w:rsid w:val="00023C8A"/>
    <w:rsid w:val="0003238F"/>
    <w:rsid w:val="00062D00"/>
    <w:rsid w:val="00062F09"/>
    <w:rsid w:val="000A79E5"/>
    <w:rsid w:val="000C0163"/>
    <w:rsid w:val="000E49BF"/>
    <w:rsid w:val="0010452B"/>
    <w:rsid w:val="00120C39"/>
    <w:rsid w:val="0016180E"/>
    <w:rsid w:val="00180D0E"/>
    <w:rsid w:val="001A6B94"/>
    <w:rsid w:val="001C2438"/>
    <w:rsid w:val="001C3879"/>
    <w:rsid w:val="001F23EF"/>
    <w:rsid w:val="001F71CB"/>
    <w:rsid w:val="00201510"/>
    <w:rsid w:val="00210202"/>
    <w:rsid w:val="0022666C"/>
    <w:rsid w:val="00276324"/>
    <w:rsid w:val="002C0A49"/>
    <w:rsid w:val="002E0688"/>
    <w:rsid w:val="00396305"/>
    <w:rsid w:val="003B769B"/>
    <w:rsid w:val="003E3581"/>
    <w:rsid w:val="003F01B0"/>
    <w:rsid w:val="00406619"/>
    <w:rsid w:val="00410CD5"/>
    <w:rsid w:val="0045197E"/>
    <w:rsid w:val="00467167"/>
    <w:rsid w:val="00470932"/>
    <w:rsid w:val="00470B9F"/>
    <w:rsid w:val="00475CE1"/>
    <w:rsid w:val="00477CE8"/>
    <w:rsid w:val="00487EC2"/>
    <w:rsid w:val="004B6FFC"/>
    <w:rsid w:val="004B71C4"/>
    <w:rsid w:val="004C06A8"/>
    <w:rsid w:val="004C775A"/>
    <w:rsid w:val="004E3B12"/>
    <w:rsid w:val="004F6581"/>
    <w:rsid w:val="00522CE4"/>
    <w:rsid w:val="005404CB"/>
    <w:rsid w:val="005D2F2B"/>
    <w:rsid w:val="005E3FB5"/>
    <w:rsid w:val="005E41F9"/>
    <w:rsid w:val="005F0FB0"/>
    <w:rsid w:val="00622891"/>
    <w:rsid w:val="00632388"/>
    <w:rsid w:val="00636A40"/>
    <w:rsid w:val="006A5083"/>
    <w:rsid w:val="006A7E7F"/>
    <w:rsid w:val="006E1594"/>
    <w:rsid w:val="006F14CB"/>
    <w:rsid w:val="006F7A59"/>
    <w:rsid w:val="00710970"/>
    <w:rsid w:val="0074025B"/>
    <w:rsid w:val="00743D47"/>
    <w:rsid w:val="00780D58"/>
    <w:rsid w:val="007C1749"/>
    <w:rsid w:val="007F024B"/>
    <w:rsid w:val="00805594"/>
    <w:rsid w:val="00840B3A"/>
    <w:rsid w:val="008424BE"/>
    <w:rsid w:val="00847758"/>
    <w:rsid w:val="00852D8B"/>
    <w:rsid w:val="0085717C"/>
    <w:rsid w:val="008A7A7B"/>
    <w:rsid w:val="008C7E18"/>
    <w:rsid w:val="008F2F0A"/>
    <w:rsid w:val="00930168"/>
    <w:rsid w:val="009B04F1"/>
    <w:rsid w:val="009D60D6"/>
    <w:rsid w:val="009E0B88"/>
    <w:rsid w:val="00A07509"/>
    <w:rsid w:val="00A110B7"/>
    <w:rsid w:val="00A31333"/>
    <w:rsid w:val="00A62B8A"/>
    <w:rsid w:val="00A979CA"/>
    <w:rsid w:val="00AA0267"/>
    <w:rsid w:val="00AA23AF"/>
    <w:rsid w:val="00AD1D48"/>
    <w:rsid w:val="00AE3C10"/>
    <w:rsid w:val="00AF5E47"/>
    <w:rsid w:val="00B26D7F"/>
    <w:rsid w:val="00B54308"/>
    <w:rsid w:val="00B73917"/>
    <w:rsid w:val="00B84BAC"/>
    <w:rsid w:val="00B8768A"/>
    <w:rsid w:val="00B91050"/>
    <w:rsid w:val="00B9590D"/>
    <w:rsid w:val="00BA0B41"/>
    <w:rsid w:val="00BA2322"/>
    <w:rsid w:val="00BC243D"/>
    <w:rsid w:val="00BE0815"/>
    <w:rsid w:val="00BE7DAD"/>
    <w:rsid w:val="00BF654F"/>
    <w:rsid w:val="00C0141A"/>
    <w:rsid w:val="00C04A42"/>
    <w:rsid w:val="00C04EA3"/>
    <w:rsid w:val="00C11A37"/>
    <w:rsid w:val="00C145BB"/>
    <w:rsid w:val="00C26C9A"/>
    <w:rsid w:val="00C80939"/>
    <w:rsid w:val="00C83443"/>
    <w:rsid w:val="00C95C12"/>
    <w:rsid w:val="00CB17AC"/>
    <w:rsid w:val="00CC6B7C"/>
    <w:rsid w:val="00CF32AB"/>
    <w:rsid w:val="00CF772A"/>
    <w:rsid w:val="00CF79AF"/>
    <w:rsid w:val="00D425C5"/>
    <w:rsid w:val="00D84945"/>
    <w:rsid w:val="00D9619C"/>
    <w:rsid w:val="00DA6B59"/>
    <w:rsid w:val="00DC3FD5"/>
    <w:rsid w:val="00E064A1"/>
    <w:rsid w:val="00E16C15"/>
    <w:rsid w:val="00E24C47"/>
    <w:rsid w:val="00E56927"/>
    <w:rsid w:val="00E60985"/>
    <w:rsid w:val="00E81078"/>
    <w:rsid w:val="00E9129D"/>
    <w:rsid w:val="00EA26C5"/>
    <w:rsid w:val="00EA5731"/>
    <w:rsid w:val="00EB1DEE"/>
    <w:rsid w:val="00EB2748"/>
    <w:rsid w:val="00EC444D"/>
    <w:rsid w:val="00ED1445"/>
    <w:rsid w:val="00F20AB4"/>
    <w:rsid w:val="00F37EC6"/>
    <w:rsid w:val="00F502A4"/>
    <w:rsid w:val="00F54C5A"/>
    <w:rsid w:val="00F70E15"/>
    <w:rsid w:val="00F7266D"/>
    <w:rsid w:val="00F86F86"/>
    <w:rsid w:val="00FA40F5"/>
    <w:rsid w:val="00FF560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1F4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9B04F1"/>
    <w:pPr>
      <w:keepNext/>
      <w:keepLines/>
      <w:spacing w:before="480" w:after="0" w:line="240" w:lineRule="auto"/>
      <w:outlineLvl w:val="0"/>
    </w:pPr>
    <w:rPr>
      <w:rFonts w:asciiTheme="majorHAnsi" w:eastAsiaTheme="majorEastAsia" w:hAnsiTheme="majorHAnsi" w:cstheme="majorBidi"/>
      <w:b/>
      <w:bCs/>
      <w:color w:val="768991" w:themeColor="accent1" w:themeShade="B5"/>
      <w:sz w:val="32"/>
      <w:szCs w:val="32"/>
      <w:lang w:eastAsia="nl-NL"/>
    </w:rPr>
  </w:style>
  <w:style w:type="paragraph" w:styleId="Kop2">
    <w:name w:val="heading 2"/>
    <w:basedOn w:val="Standaard"/>
    <w:next w:val="Standaard"/>
    <w:link w:val="Kop2Teken"/>
    <w:uiPriority w:val="9"/>
    <w:unhideWhenUsed/>
    <w:qFormat/>
    <w:rsid w:val="00BA2322"/>
    <w:pPr>
      <w:keepNext/>
      <w:keepLines/>
      <w:spacing w:before="200" w:after="0"/>
      <w:outlineLvl w:val="1"/>
    </w:pPr>
    <w:rPr>
      <w:rFonts w:asciiTheme="majorHAnsi" w:eastAsiaTheme="majorEastAsia" w:hAnsiTheme="majorHAnsi" w:cstheme="majorBidi"/>
      <w:b/>
      <w:bCs/>
      <w:color w:val="B2BDC1"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Teken"/>
    <w:uiPriority w:val="99"/>
    <w:semiHidden/>
    <w:unhideWhenUsed/>
    <w:rsid w:val="00410CD5"/>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410CD5"/>
    <w:rPr>
      <w:rFonts w:ascii="Tahoma" w:hAnsi="Tahoma" w:cs="Tahoma"/>
      <w:sz w:val="16"/>
      <w:szCs w:val="16"/>
    </w:rPr>
  </w:style>
  <w:style w:type="paragraph" w:styleId="Koptekst">
    <w:name w:val="header"/>
    <w:basedOn w:val="Standaard"/>
    <w:link w:val="KoptekstTeken"/>
    <w:uiPriority w:val="99"/>
    <w:unhideWhenUsed/>
    <w:rsid w:val="001F23EF"/>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1F23EF"/>
  </w:style>
  <w:style w:type="paragraph" w:styleId="Voettekst">
    <w:name w:val="footer"/>
    <w:basedOn w:val="Standaard"/>
    <w:link w:val="VoettekstTeken"/>
    <w:uiPriority w:val="99"/>
    <w:unhideWhenUsed/>
    <w:rsid w:val="001F23EF"/>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1F23EF"/>
  </w:style>
  <w:style w:type="paragraph" w:styleId="Geenafstand">
    <w:name w:val="No Spacing"/>
    <w:link w:val="GeenafstandTeken"/>
    <w:qFormat/>
    <w:rsid w:val="001F23EF"/>
    <w:pPr>
      <w:spacing w:after="0" w:line="240" w:lineRule="auto"/>
    </w:pPr>
    <w:rPr>
      <w:rFonts w:eastAsiaTheme="minorEastAsia"/>
      <w:lang w:eastAsia="nl-NL"/>
    </w:rPr>
  </w:style>
  <w:style w:type="character" w:customStyle="1" w:styleId="GeenafstandTeken">
    <w:name w:val="Geen afstand Teken"/>
    <w:basedOn w:val="Standaardalinea-lettertype"/>
    <w:link w:val="Geenafstand"/>
    <w:rsid w:val="001F23EF"/>
    <w:rPr>
      <w:rFonts w:eastAsiaTheme="minorEastAsia"/>
      <w:lang w:eastAsia="nl-NL"/>
    </w:rPr>
  </w:style>
  <w:style w:type="character" w:styleId="Regelnummer">
    <w:name w:val="line number"/>
    <w:basedOn w:val="Standaardalinea-lettertype"/>
    <w:uiPriority w:val="99"/>
    <w:semiHidden/>
    <w:unhideWhenUsed/>
    <w:rsid w:val="001F23EF"/>
  </w:style>
  <w:style w:type="table" w:styleId="Tabelraster">
    <w:name w:val="Table Grid"/>
    <w:basedOn w:val="Standaardtabel"/>
    <w:uiPriority w:val="59"/>
    <w:rsid w:val="00ED14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sid w:val="009B04F1"/>
    <w:rPr>
      <w:rFonts w:asciiTheme="majorHAnsi" w:eastAsiaTheme="majorEastAsia" w:hAnsiTheme="majorHAnsi" w:cstheme="majorBidi"/>
      <w:b/>
      <w:bCs/>
      <w:color w:val="768991" w:themeColor="accent1" w:themeShade="B5"/>
      <w:sz w:val="32"/>
      <w:szCs w:val="32"/>
      <w:lang w:eastAsia="nl-NL"/>
    </w:rPr>
  </w:style>
  <w:style w:type="character" w:styleId="Hyperlink">
    <w:name w:val="Hyperlink"/>
    <w:basedOn w:val="Standaardalinea-lettertype"/>
    <w:uiPriority w:val="99"/>
    <w:unhideWhenUsed/>
    <w:rsid w:val="009B04F1"/>
    <w:rPr>
      <w:color w:val="408080" w:themeColor="hyperlink"/>
      <w:u w:val="single"/>
    </w:rPr>
  </w:style>
  <w:style w:type="paragraph" w:styleId="Inhopg1">
    <w:name w:val="toc 1"/>
    <w:basedOn w:val="Standaard"/>
    <w:next w:val="Standaard"/>
    <w:autoRedefine/>
    <w:uiPriority w:val="39"/>
    <w:unhideWhenUsed/>
    <w:rsid w:val="005404CB"/>
    <w:pPr>
      <w:tabs>
        <w:tab w:val="right" w:leader="dot" w:pos="9396"/>
      </w:tabs>
      <w:spacing w:after="100" w:line="240" w:lineRule="auto"/>
    </w:pPr>
    <w:rPr>
      <w:rFonts w:ascii="Tahoma" w:eastAsiaTheme="minorEastAsia" w:hAnsi="Tahoma" w:cs="Tahoma"/>
      <w:b/>
      <w:i/>
      <w:noProof/>
      <w:color w:val="000000"/>
      <w:sz w:val="28"/>
      <w:szCs w:val="28"/>
      <w:lang w:val="en-US" w:eastAsia="nl-N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tyle>
  <w:style w:type="paragraph" w:styleId="Inhopg2">
    <w:name w:val="toc 2"/>
    <w:basedOn w:val="Standaard"/>
    <w:next w:val="Standaard"/>
    <w:autoRedefine/>
    <w:uiPriority w:val="39"/>
    <w:unhideWhenUsed/>
    <w:rsid w:val="009B04F1"/>
    <w:pPr>
      <w:spacing w:after="100" w:line="240" w:lineRule="auto"/>
      <w:ind w:left="240"/>
    </w:pPr>
    <w:rPr>
      <w:rFonts w:eastAsiaTheme="minorEastAsia"/>
      <w:sz w:val="24"/>
      <w:szCs w:val="24"/>
      <w:lang w:eastAsia="nl-NL"/>
    </w:rPr>
  </w:style>
  <w:style w:type="paragraph" w:styleId="Kopvaninhoudsopgave">
    <w:name w:val="TOC Heading"/>
    <w:basedOn w:val="Kop1"/>
    <w:next w:val="Standaard"/>
    <w:uiPriority w:val="39"/>
    <w:semiHidden/>
    <w:unhideWhenUsed/>
    <w:qFormat/>
    <w:rsid w:val="00BA2322"/>
    <w:pPr>
      <w:spacing w:line="276" w:lineRule="auto"/>
      <w:outlineLvl w:val="9"/>
    </w:pPr>
    <w:rPr>
      <w:color w:val="7E9097" w:themeColor="accent1" w:themeShade="BF"/>
      <w:sz w:val="28"/>
      <w:szCs w:val="28"/>
    </w:rPr>
  </w:style>
  <w:style w:type="character" w:customStyle="1" w:styleId="Kop2Teken">
    <w:name w:val="Kop 2 Teken"/>
    <w:basedOn w:val="Standaardalinea-lettertype"/>
    <w:link w:val="Kop2"/>
    <w:uiPriority w:val="9"/>
    <w:rsid w:val="00BA2322"/>
    <w:rPr>
      <w:rFonts w:asciiTheme="majorHAnsi" w:eastAsiaTheme="majorEastAsia" w:hAnsiTheme="majorHAnsi" w:cstheme="majorBidi"/>
      <w:b/>
      <w:bCs/>
      <w:color w:val="B2BDC1" w:themeColor="accent1"/>
      <w:sz w:val="26"/>
      <w:szCs w:val="26"/>
    </w:rPr>
  </w:style>
  <w:style w:type="paragraph" w:styleId="Lijstalinea">
    <w:name w:val="List Paragraph"/>
    <w:basedOn w:val="Standaard"/>
    <w:uiPriority w:val="34"/>
    <w:qFormat/>
    <w:rsid w:val="00BE7DAD"/>
    <w:pPr>
      <w:ind w:left="720"/>
      <w:contextualSpacing/>
    </w:pPr>
  </w:style>
  <w:style w:type="paragraph" w:customStyle="1" w:styleId="Tekstdocument1">
    <w:name w:val="Tekst document 1"/>
    <w:basedOn w:val="Standaard"/>
    <w:uiPriority w:val="99"/>
    <w:rsid w:val="004B6FFC"/>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9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esktop\sjabloon.dotm" TargetMode="External"/></Relationships>
</file>

<file path=word/theme/theme1.xml><?xml version="1.0" encoding="utf-8"?>
<a:theme xmlns:a="http://schemas.openxmlformats.org/drawingml/2006/main" name="Winter">
  <a:themeElements>
    <a:clrScheme name="Winter">
      <a:dk1>
        <a:sysClr val="windowText" lastClr="000000"/>
      </a:dk1>
      <a:lt1>
        <a:sysClr val="window" lastClr="FFFFFF"/>
      </a:lt1>
      <a:dk2>
        <a:srgbClr val="1F7BB6"/>
      </a:dk2>
      <a:lt2>
        <a:srgbClr val="C5E1FE"/>
      </a:lt2>
      <a:accent1>
        <a:srgbClr val="B2BDC1"/>
      </a:accent1>
      <a:accent2>
        <a:srgbClr val="767D83"/>
      </a:accent2>
      <a:accent3>
        <a:srgbClr val="3E505C"/>
      </a:accent3>
      <a:accent4>
        <a:srgbClr val="386489"/>
      </a:accent4>
      <a:accent5>
        <a:srgbClr val="4C80AF"/>
      </a:accent5>
      <a:accent6>
        <a:srgbClr val="7DA7D1"/>
      </a:accent6>
      <a:hlink>
        <a:srgbClr val="408080"/>
      </a:hlink>
      <a:folHlink>
        <a:srgbClr val="5EAEAE"/>
      </a:folHlink>
    </a:clrScheme>
    <a:fontScheme name="Winter">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Winter">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100000"/>
                <a:shade val="90000"/>
                <a:hueMod val="100000"/>
                <a:satMod val="130000"/>
                <a:lumMod val="90000"/>
              </a:schemeClr>
            </a:gs>
            <a:gs pos="92000">
              <a:schemeClr val="phClr">
                <a:tint val="96000"/>
                <a:shade val="100000"/>
                <a:hueMod val="96000"/>
                <a:satMod val="140000"/>
                <a:lumMod val="128000"/>
              </a:schemeClr>
            </a:gs>
          </a:gsLst>
          <a:lin ang="5400000" scaled="1"/>
        </a:gradFill>
        <a:gradFill rotWithShape="1">
          <a:gsLst>
            <a:gs pos="0">
              <a:schemeClr val="phClr">
                <a:tint val="96000"/>
                <a:shade val="100000"/>
                <a:hueMod val="96000"/>
                <a:satMod val="140000"/>
                <a:lumMod val="128000"/>
              </a:schemeClr>
            </a:gs>
            <a:gs pos="83000">
              <a:schemeClr val="phClr">
                <a:shade val="85000"/>
                <a:hueMod val="100000"/>
                <a:satMod val="130000"/>
                <a:lumMod val="92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403A2-2749-5C4B-B468-327D3C1F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C:\Users\Gebruiker\Desktop\sjabloon.dotm</Template>
  <TotalTime>104</TotalTime>
  <Pages>13</Pages>
  <Words>848</Words>
  <Characters>4666</Characters>
  <Application>Microsoft Macintosh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Microsoft Office-gebruiker</cp:lastModifiedBy>
  <cp:revision>5</cp:revision>
  <cp:lastPrinted>2015-06-10T09:31:00Z</cp:lastPrinted>
  <dcterms:created xsi:type="dcterms:W3CDTF">2015-06-01T14:24:00Z</dcterms:created>
  <dcterms:modified xsi:type="dcterms:W3CDTF">2016-02-19T11:16:00Z</dcterms:modified>
</cp:coreProperties>
</file>